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4E68" w14:textId="36940D36" w:rsidR="003A39B6" w:rsidRPr="003214CE" w:rsidRDefault="00A22E0F" w:rsidP="003214CE">
      <w:pPr>
        <w:pStyle w:val="Title"/>
      </w:pPr>
      <w:r>
        <w:t>Homework</w:t>
      </w:r>
      <w:r w:rsidR="00E42B96">
        <w:t xml:space="preserve"> </w:t>
      </w:r>
      <w:r w:rsidR="006A701D">
        <w:t>9</w:t>
      </w:r>
      <w:r w:rsidR="00E42B96">
        <w:t xml:space="preserve">: </w:t>
      </w:r>
      <w:r w:rsidR="009660A9">
        <w:t>Searching Ordered Data and Search Trees</w:t>
      </w:r>
    </w:p>
    <w:p w14:paraId="7550AE51" w14:textId="0EB9722B" w:rsidR="00712E49" w:rsidRDefault="00D91E78" w:rsidP="00712E49">
      <w:pPr>
        <w:pStyle w:val="CourseName"/>
      </w:pPr>
      <w:r>
        <w:t>Data Structures</w:t>
      </w:r>
    </w:p>
    <w:p w14:paraId="137272BE" w14:textId="020BE2E8" w:rsidR="00C70F92" w:rsidRPr="008708B3" w:rsidRDefault="00C70F92" w:rsidP="00C70F92">
      <w:pPr>
        <w:pStyle w:val="JHEPBody"/>
      </w:pPr>
      <w:r>
        <w:t>Write pseudo-code not Java for problems requiring code. You are responsible for the appropriate level of detail.</w:t>
      </w:r>
    </w:p>
    <w:p w14:paraId="28A88CE9" w14:textId="77777777" w:rsidR="00C70F92" w:rsidRDefault="00C70F92" w:rsidP="00C70F92">
      <w:pPr>
        <w:pStyle w:val="JHEPBody"/>
      </w:pPr>
      <w:r>
        <w:t xml:space="preserve">For questions 1 – 2, compare the efficiency of using sequential search on an ordered table of size n and an unordered table of the same size for the key </w:t>
      </w:r>
      <w:r>
        <w:rPr>
          <w:i/>
        </w:rPr>
        <w:t>target</w:t>
      </w:r>
      <w:r>
        <w:t xml:space="preserve">: </w:t>
      </w:r>
    </w:p>
    <w:p w14:paraId="5F9A455E" w14:textId="6F4F2D30" w:rsidR="00C70F92" w:rsidRPr="00C70F92" w:rsidRDefault="00C70F92" w:rsidP="00C70F92">
      <w:pPr>
        <w:pStyle w:val="NumberedList"/>
        <w:rPr>
          <w:rFonts w:eastAsia="Times"/>
        </w:rPr>
      </w:pPr>
      <w:r w:rsidRPr="00D813B9">
        <w:rPr>
          <w:rFonts w:eastAsia="Times"/>
        </w:rPr>
        <w:t xml:space="preserve">a) If no record with the key </w:t>
      </w:r>
      <w:r w:rsidRPr="00D813B9">
        <w:rPr>
          <w:i/>
        </w:rPr>
        <w:t>target</w:t>
      </w:r>
      <w:r w:rsidRPr="00D813B9">
        <w:rPr>
          <w:rFonts w:eastAsia="Times"/>
        </w:rPr>
        <w:t xml:space="preserve"> is present.</w:t>
      </w:r>
    </w:p>
    <w:p w14:paraId="3C641226" w14:textId="644A578A" w:rsidR="00C70F92" w:rsidRDefault="00C70F92" w:rsidP="00C70F92">
      <w:pPr>
        <w:pStyle w:val="NumberedList"/>
        <w:numPr>
          <w:ilvl w:val="0"/>
          <w:numId w:val="0"/>
        </w:numPr>
        <w:ind w:left="360"/>
        <w:rPr>
          <w:rFonts w:eastAsia="Times"/>
        </w:rPr>
      </w:pPr>
      <w:r>
        <w:rPr>
          <w:rFonts w:eastAsia="Times"/>
        </w:rPr>
        <w:t xml:space="preserve">b) If one record with the key </w:t>
      </w:r>
      <w:r>
        <w:rPr>
          <w:i/>
        </w:rPr>
        <w:t>target</w:t>
      </w:r>
      <w:r>
        <w:rPr>
          <w:rFonts w:eastAsia="Times"/>
        </w:rPr>
        <w:t xml:space="preserve"> is present and only one is sought.</w:t>
      </w:r>
    </w:p>
    <w:p w14:paraId="6618FDF7" w14:textId="77777777" w:rsidR="00C70F92" w:rsidRDefault="00C70F92" w:rsidP="00C70F92">
      <w:pPr>
        <w:pStyle w:val="NumberedList"/>
        <w:numPr>
          <w:ilvl w:val="0"/>
          <w:numId w:val="0"/>
        </w:numPr>
        <w:ind w:left="360"/>
        <w:rPr>
          <w:rFonts w:eastAsia="Times"/>
        </w:rPr>
      </w:pPr>
    </w:p>
    <w:p w14:paraId="44B1A6FA" w14:textId="510286D5" w:rsidR="00C70F92" w:rsidRPr="00C70F92" w:rsidRDefault="00C70F92" w:rsidP="00C70F92">
      <w:pPr>
        <w:pStyle w:val="NumberedList"/>
        <w:rPr>
          <w:rFonts w:eastAsiaTheme="minorEastAsia"/>
        </w:rPr>
      </w:pPr>
      <w:r w:rsidRPr="00D813B9">
        <w:t xml:space="preserve">a) If more than one record with the key </w:t>
      </w:r>
      <w:r w:rsidRPr="00D813B9">
        <w:rPr>
          <w:i/>
        </w:rPr>
        <w:t>target</w:t>
      </w:r>
      <w:r w:rsidRPr="00D813B9">
        <w:t xml:space="preserve"> is present and it is desired to find only the first one. </w:t>
      </w:r>
    </w:p>
    <w:p w14:paraId="6E5F8FBF" w14:textId="3E427B0B" w:rsidR="00C70F92" w:rsidRDefault="00C70F92" w:rsidP="00C70F92">
      <w:pPr>
        <w:pStyle w:val="NumberedList"/>
        <w:numPr>
          <w:ilvl w:val="0"/>
          <w:numId w:val="0"/>
        </w:numPr>
        <w:ind w:left="360"/>
      </w:pPr>
      <w:r>
        <w:t xml:space="preserve">b) If more than one record with the key </w:t>
      </w:r>
      <w:r>
        <w:rPr>
          <w:i/>
        </w:rPr>
        <w:t>target</w:t>
      </w:r>
      <w:r>
        <w:t xml:space="preserve"> is present and it is desired to find them all. </w:t>
      </w:r>
    </w:p>
    <w:p w14:paraId="631A84CD" w14:textId="77777777" w:rsidR="00C70F92" w:rsidRDefault="00C70F92" w:rsidP="00C70F92">
      <w:pPr>
        <w:pStyle w:val="NumberedList"/>
        <w:numPr>
          <w:ilvl w:val="0"/>
          <w:numId w:val="0"/>
        </w:numPr>
        <w:ind w:left="360"/>
      </w:pPr>
    </w:p>
    <w:p w14:paraId="0B659467" w14:textId="59F1A4B4" w:rsidR="00C70F92" w:rsidRDefault="00C70F92" w:rsidP="00C70F92">
      <w:pPr>
        <w:pStyle w:val="NumberedList"/>
      </w:pPr>
      <w:r>
        <w:t xml:space="preserve">Write a method </w:t>
      </w:r>
      <w:proofErr w:type="gramStart"/>
      <w:r>
        <w:t>delete(</w:t>
      </w:r>
      <w:proofErr w:type="gramEnd"/>
      <w:r>
        <w:t>key1, key2) to delete all records with keys between key1 and key2 (inclusive) from a binary search tree whose nodes look like this:</w:t>
      </w:r>
    </w:p>
    <w:tbl>
      <w:tblPr>
        <w:tblStyle w:val="GridTable1Light-Accent1"/>
        <w:tblW w:w="0" w:type="auto"/>
        <w:jc w:val="center"/>
        <w:tblBorders>
          <w:top w:val="single" w:sz="4" w:space="0" w:color="0072CE" w:themeColor="accent1"/>
          <w:left w:val="single" w:sz="4" w:space="0" w:color="0072CE" w:themeColor="accent1"/>
          <w:bottom w:val="single" w:sz="4" w:space="0" w:color="0072CE" w:themeColor="accent1"/>
          <w:right w:val="single" w:sz="4" w:space="0" w:color="0072CE" w:themeColor="accent1"/>
          <w:insideH w:val="single" w:sz="4" w:space="0" w:color="0072CE" w:themeColor="accent1"/>
          <w:insideV w:val="single" w:sz="4" w:space="0" w:color="0072CE" w:themeColor="accent1"/>
        </w:tblBorders>
        <w:tblLook w:val="0680" w:firstRow="0" w:lastRow="0" w:firstColumn="1" w:lastColumn="0" w:noHBand="1" w:noVBand="1"/>
      </w:tblPr>
      <w:tblGrid>
        <w:gridCol w:w="1255"/>
        <w:gridCol w:w="1260"/>
        <w:gridCol w:w="1170"/>
      </w:tblGrid>
      <w:tr w:rsidR="00C70F92" w14:paraId="32410903" w14:textId="77777777" w:rsidTr="005747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9A818" w14:textId="79961077" w:rsidR="00C70F92" w:rsidRDefault="00C70F92" w:rsidP="00574788">
            <w:pPr>
              <w:pStyle w:val="Body"/>
              <w:jc w:val="center"/>
            </w:pPr>
            <w:r>
              <w:t>Left</w:t>
            </w:r>
          </w:p>
        </w:tc>
        <w:tc>
          <w:tcPr>
            <w:tcW w:w="1260" w:type="dxa"/>
            <w:vAlign w:val="center"/>
          </w:tcPr>
          <w:p w14:paraId="2E52A45F" w14:textId="62E336E2" w:rsidR="00C70F92" w:rsidRPr="00143B7C" w:rsidRDefault="00B71F10" w:rsidP="00574788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proofErr w:type="spellStart"/>
            <w:r w:rsidRPr="00143B7C">
              <w:rPr>
                <w:b/>
                <w:bCs w:val="0"/>
              </w:rPr>
              <w:t>key</w:t>
            </w:r>
            <w:r w:rsidRPr="00143B7C">
              <w:rPr>
                <w:b/>
                <w:bCs w:val="0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1170" w:type="dxa"/>
            <w:vAlign w:val="center"/>
          </w:tcPr>
          <w:p w14:paraId="33788989" w14:textId="2CA71B3C" w:rsidR="00C70F92" w:rsidRPr="00143B7C" w:rsidRDefault="00B71F10" w:rsidP="00574788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143B7C">
              <w:rPr>
                <w:b/>
                <w:bCs w:val="0"/>
              </w:rPr>
              <w:t>right</w:t>
            </w:r>
          </w:p>
        </w:tc>
      </w:tr>
    </w:tbl>
    <w:p w14:paraId="175F4F62" w14:textId="2C562CE7" w:rsidR="00C70F92" w:rsidRPr="00BC6557" w:rsidRDefault="00C70F92" w:rsidP="00B71F10">
      <w:pPr>
        <w:pStyle w:val="NumberedList"/>
        <w:numPr>
          <w:ilvl w:val="0"/>
          <w:numId w:val="0"/>
        </w:numPr>
      </w:pPr>
    </w:p>
    <w:p w14:paraId="3E752F7A" w14:textId="7C88A914" w:rsidR="00C70F92" w:rsidRPr="000E5CE7" w:rsidRDefault="00C70F92" w:rsidP="00C70F92">
      <w:pPr>
        <w:pStyle w:val="NumberedList"/>
      </w:pPr>
      <w:r w:rsidRPr="000E5CE7">
        <w:t>Write a method to delete a record from a B-</w:t>
      </w:r>
      <w:r>
        <w:t>tree</w:t>
      </w:r>
      <w:r w:rsidRPr="000E5CE7">
        <w:t xml:space="preserve"> of order n. </w:t>
      </w:r>
    </w:p>
    <w:tbl>
      <w:tblPr>
        <w:tblStyle w:val="GridTable1Light-Accent1"/>
        <w:tblW w:w="0" w:type="auto"/>
        <w:jc w:val="center"/>
        <w:tblBorders>
          <w:top w:val="single" w:sz="4" w:space="0" w:color="0072CE" w:themeColor="accent1"/>
          <w:left w:val="single" w:sz="4" w:space="0" w:color="0072CE" w:themeColor="accent1"/>
          <w:bottom w:val="single" w:sz="4" w:space="0" w:color="0072CE" w:themeColor="accent1"/>
          <w:right w:val="single" w:sz="4" w:space="0" w:color="0072CE" w:themeColor="accent1"/>
          <w:insideH w:val="single" w:sz="4" w:space="0" w:color="0072CE" w:themeColor="accent1"/>
          <w:insideV w:val="single" w:sz="4" w:space="0" w:color="0072CE" w:themeColor="accent1"/>
        </w:tblBorders>
        <w:tblLook w:val="0680" w:firstRow="0" w:lastRow="0" w:firstColumn="1" w:lastColumn="0" w:noHBand="1" w:noVBand="1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07041" w14:paraId="2A969303" w14:textId="77777777" w:rsidTr="001F0E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vAlign w:val="center"/>
          </w:tcPr>
          <w:p w14:paraId="395ADA98" w14:textId="36179EC8" w:rsidR="00507041" w:rsidRPr="001F0E44" w:rsidRDefault="00C57B1C" w:rsidP="00507041">
            <w:pPr>
              <w:pStyle w:val="NumberedList"/>
              <w:numPr>
                <w:ilvl w:val="0"/>
                <w:numId w:val="0"/>
              </w:numPr>
              <w:jc w:val="center"/>
              <w:rPr>
                <w:szCs w:val="24"/>
              </w:rPr>
            </w:pPr>
            <w:r w:rsidRPr="001F0E44">
              <w:rPr>
                <w:szCs w:val="24"/>
              </w:rPr>
              <w:t>p</w:t>
            </w:r>
            <w:r w:rsidRPr="001F0E44">
              <w:rPr>
                <w:szCs w:val="24"/>
                <w:vertAlign w:val="subscript"/>
              </w:rPr>
              <w:t>0</w:t>
            </w:r>
          </w:p>
        </w:tc>
        <w:tc>
          <w:tcPr>
            <w:tcW w:w="1007" w:type="dxa"/>
            <w:vAlign w:val="center"/>
          </w:tcPr>
          <w:p w14:paraId="6D80CFAF" w14:textId="2486EC44" w:rsidR="00507041" w:rsidRPr="001F0E44" w:rsidRDefault="00143B7C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r</w:t>
            </w:r>
            <w:r w:rsidRPr="001F0E44">
              <w:rPr>
                <w:b/>
                <w:bCs w:val="0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vAlign w:val="center"/>
          </w:tcPr>
          <w:p w14:paraId="01AC5DF2" w14:textId="548C1906" w:rsidR="00507041" w:rsidRPr="001F0E44" w:rsidRDefault="001C531B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p</w:t>
            </w:r>
            <w:r w:rsidRPr="001F0E44">
              <w:rPr>
                <w:b/>
                <w:bCs w:val="0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vAlign w:val="center"/>
          </w:tcPr>
          <w:p w14:paraId="4C9CB9A5" w14:textId="7E011493" w:rsidR="00507041" w:rsidRPr="001F0E44" w:rsidRDefault="005E40D0" w:rsidP="005E40D0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r</w:t>
            </w:r>
            <w:r w:rsidRPr="001F0E44">
              <w:rPr>
                <w:b/>
                <w:bCs w:val="0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vAlign w:val="center"/>
          </w:tcPr>
          <w:p w14:paraId="338AD9A5" w14:textId="45261D14" w:rsidR="00507041" w:rsidRPr="001F0E44" w:rsidRDefault="000A1C7A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p</w:t>
            </w:r>
            <w:r w:rsidRPr="001F0E44">
              <w:rPr>
                <w:b/>
                <w:bCs w:val="0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vAlign w:val="center"/>
          </w:tcPr>
          <w:p w14:paraId="70CC4C3B" w14:textId="2054769F" w:rsidR="00507041" w:rsidRPr="001F0E44" w:rsidRDefault="00AE7AD0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r</w:t>
            </w:r>
            <w:r w:rsidRPr="001F0E44">
              <w:rPr>
                <w:b/>
                <w:bCs w:val="0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  <w:vAlign w:val="center"/>
          </w:tcPr>
          <w:p w14:paraId="68956399" w14:textId="6A71E679" w:rsidR="00507041" w:rsidRPr="001F0E44" w:rsidRDefault="00FB7264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…….</w:t>
            </w:r>
          </w:p>
        </w:tc>
        <w:tc>
          <w:tcPr>
            <w:tcW w:w="1007" w:type="dxa"/>
            <w:vAlign w:val="center"/>
          </w:tcPr>
          <w:p w14:paraId="461AE1A3" w14:textId="437D23FF" w:rsidR="00507041" w:rsidRPr="001F0E44" w:rsidRDefault="004D56E7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0E44">
              <w:rPr>
                <w:b/>
                <w:bCs w:val="0"/>
                <w:szCs w:val="24"/>
              </w:rPr>
              <w:t>p</w:t>
            </w:r>
            <w:r w:rsidRPr="001F0E44">
              <w:rPr>
                <w:b/>
                <w:bCs w:val="0"/>
                <w:szCs w:val="24"/>
                <w:vertAlign w:val="subscript"/>
              </w:rPr>
              <w:t>n-1</w:t>
            </w:r>
          </w:p>
        </w:tc>
        <w:tc>
          <w:tcPr>
            <w:tcW w:w="1007" w:type="dxa"/>
            <w:vAlign w:val="center"/>
          </w:tcPr>
          <w:p w14:paraId="104F0A20" w14:textId="1DEE2F8F" w:rsidR="00507041" w:rsidRPr="001F0E44" w:rsidRDefault="005808C1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proofErr w:type="spellStart"/>
            <w:r w:rsidRPr="001F0E44">
              <w:rPr>
                <w:b/>
                <w:bCs w:val="0"/>
                <w:szCs w:val="24"/>
              </w:rPr>
              <w:t>r</w:t>
            </w:r>
            <w:r w:rsidRPr="001F0E44">
              <w:rPr>
                <w:b/>
                <w:bCs w:val="0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007" w:type="dxa"/>
            <w:vAlign w:val="center"/>
          </w:tcPr>
          <w:p w14:paraId="43443448" w14:textId="18D5CE0C" w:rsidR="00507041" w:rsidRPr="001F0E44" w:rsidRDefault="001F0E44" w:rsidP="00507041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proofErr w:type="spellStart"/>
            <w:r w:rsidRPr="001F0E44">
              <w:rPr>
                <w:b/>
                <w:bCs w:val="0"/>
                <w:szCs w:val="24"/>
              </w:rPr>
              <w:t>p</w:t>
            </w:r>
            <w:r w:rsidRPr="001F0E44">
              <w:rPr>
                <w:b/>
                <w:bCs w:val="0"/>
                <w:szCs w:val="24"/>
                <w:vertAlign w:val="subscript"/>
              </w:rPr>
              <w:t>n</w:t>
            </w:r>
            <w:proofErr w:type="spellEnd"/>
          </w:p>
        </w:tc>
      </w:tr>
    </w:tbl>
    <w:p w14:paraId="333C3EA8" w14:textId="3DBEBE3F" w:rsidR="00B12241" w:rsidRPr="00C70F92" w:rsidRDefault="00B12241" w:rsidP="00574788">
      <w:pPr>
        <w:pStyle w:val="NumberedList"/>
        <w:numPr>
          <w:ilvl w:val="0"/>
          <w:numId w:val="0"/>
        </w:numPr>
        <w:ind w:left="360"/>
        <w:rPr>
          <w:szCs w:val="24"/>
        </w:rPr>
      </w:pPr>
    </w:p>
    <w:sectPr w:rsidR="00B12241" w:rsidRPr="00C70F92" w:rsidSect="00BD6F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8A29" w14:textId="77777777" w:rsidR="00D35227" w:rsidRDefault="00D35227" w:rsidP="00B657A0">
      <w:r>
        <w:separator/>
      </w:r>
    </w:p>
  </w:endnote>
  <w:endnote w:type="continuationSeparator" w:id="0">
    <w:p w14:paraId="2D4A0FE4" w14:textId="77777777" w:rsidR="00D35227" w:rsidRDefault="00D35227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2E34" w14:textId="77777777" w:rsidR="007E2B2B" w:rsidRDefault="007E2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1793" w14:textId="77777777" w:rsidR="00F17F33" w:rsidRDefault="00854984" w:rsidP="00BD6FBB">
    <w:pPr>
      <w:tabs>
        <w:tab w:val="left" w:pos="1008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B5B7DA6" wp14:editId="4FF0071F">
              <wp:simplePos x="0" y="0"/>
              <wp:positionH relativeFrom="column">
                <wp:posOffset>4829175</wp:posOffset>
              </wp:positionH>
              <wp:positionV relativeFrom="paragraph">
                <wp:posOffset>-63500</wp:posOffset>
              </wp:positionV>
              <wp:extent cx="1066800" cy="140462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4A77C" w14:textId="77777777" w:rsidR="00854984" w:rsidRPr="00854984" w:rsidRDefault="00854984" w:rsidP="008549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85498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5498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85498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noProof w:val="0"/>
                              </w:rPr>
                            </w:sdtEndPr>
                            <w:sdtContent>
                              <w:r w:rsidRPr="00854984">
                                <w:rPr>
                                  <w:noProof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5B7D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0.25pt;margin-top:-5pt;width:84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" filled="f" stroked="f">
              <v:textbox style="mso-fit-shape-to-text:t">
                <w:txbxContent>
                  <w:p w14:paraId="6354A77C" w14:textId="77777777" w:rsidR="00854984" w:rsidRPr="00854984" w:rsidRDefault="00854984" w:rsidP="00854984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854984">
                      <w:rPr>
                        <w:color w:val="FFFFFF" w:themeColor="background1"/>
                      </w:rPr>
                      <w:fldChar w:fldCharType="begin"/>
                    </w:r>
                    <w:r w:rsidRPr="0085498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854984">
                      <w:rPr>
                        <w:color w:val="FFFFFF" w:themeColor="background1"/>
                      </w:rPr>
                      <w:fldChar w:fldCharType="separate"/>
                    </w:r>
                    <w:r w:rsidRPr="00854984">
                      <w:rPr>
                        <w:noProof/>
                        <w:color w:val="FFFFFF" w:themeColor="background1"/>
                      </w:rPr>
                      <w:t>1</w:t>
                    </w:r>
                    <w:r w:rsidRPr="00854984">
                      <w:rPr>
                        <w:noProof/>
                        <w:color w:val="FFFFFF" w:themeColor="background1"/>
                      </w:rPr>
                      <w:fldChar w:fldCharType="end"/>
                    </w:r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568603642"/>
                        <w:temporary/>
                        <w:showingPlcHdr/>
                        <w15:appearance w15:val="hidden"/>
                      </w:sdtPr>
                      <w:sdtEndPr>
                        <w:rPr>
                          <w:noProof w:val="0"/>
                        </w:rPr>
                      </w:sdtEndPr>
                      <w:sdtContent>
                        <w:r w:rsidRPr="00854984">
                          <w:rPr>
                            <w:noProof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F17F33">
      <w:rPr>
        <w:noProof/>
      </w:rPr>
      <w:drawing>
        <wp:anchor distT="0" distB="0" distL="114300" distR="114300" simplePos="0" relativeHeight="251658752" behindDoc="1" locked="0" layoutInCell="1" allowOverlap="1" wp14:anchorId="464E047B" wp14:editId="3A0EC2D1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0E3C" w14:textId="77777777" w:rsidR="007E2B2B" w:rsidRDefault="007E2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688D" w14:textId="77777777" w:rsidR="00D35227" w:rsidRDefault="00D35227" w:rsidP="00B657A0">
      <w:r>
        <w:separator/>
      </w:r>
    </w:p>
  </w:footnote>
  <w:footnote w:type="continuationSeparator" w:id="0">
    <w:p w14:paraId="55A9D05A" w14:textId="77777777" w:rsidR="00D35227" w:rsidRDefault="00D35227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0AF1" w14:textId="77777777" w:rsidR="007E2B2B" w:rsidRDefault="007E2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A969" w14:textId="77777777" w:rsidR="007E2B2B" w:rsidRDefault="007E2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35B" w14:textId="77777777" w:rsidR="007E2B2B" w:rsidRDefault="007E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5C0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263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A1AEB"/>
    <w:multiLevelType w:val="hybridMultilevel"/>
    <w:tmpl w:val="2E224754"/>
    <w:lvl w:ilvl="0" w:tplc="C1A463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80884"/>
    <w:multiLevelType w:val="hybridMultilevel"/>
    <w:tmpl w:val="C3BE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272C4"/>
    <w:multiLevelType w:val="hybridMultilevel"/>
    <w:tmpl w:val="C4CEBEC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87762"/>
    <w:multiLevelType w:val="hybridMultilevel"/>
    <w:tmpl w:val="6C580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E66F4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C309D5"/>
    <w:multiLevelType w:val="multilevel"/>
    <w:tmpl w:val="E1BA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764A1"/>
    <w:multiLevelType w:val="hybridMultilevel"/>
    <w:tmpl w:val="67CA4360"/>
    <w:lvl w:ilvl="0" w:tplc="FE2211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2161954"/>
    <w:multiLevelType w:val="multilevel"/>
    <w:tmpl w:val="3B8E1608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hint="default"/>
      </w:rPr>
    </w:lvl>
  </w:abstractNum>
  <w:abstractNum w:abstractNumId="22" w15:restartNumberingAfterBreak="0">
    <w:nsid w:val="77E67E8C"/>
    <w:multiLevelType w:val="hybridMultilevel"/>
    <w:tmpl w:val="BF22F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E08E3"/>
    <w:multiLevelType w:val="hybridMultilevel"/>
    <w:tmpl w:val="07F480B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703743082">
    <w:abstractNumId w:val="10"/>
  </w:num>
  <w:num w:numId="2" w16cid:durableId="2012176204">
    <w:abstractNumId w:val="18"/>
  </w:num>
  <w:num w:numId="3" w16cid:durableId="706761125">
    <w:abstractNumId w:val="3"/>
  </w:num>
  <w:num w:numId="4" w16cid:durableId="8259783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584131">
    <w:abstractNumId w:val="0"/>
  </w:num>
  <w:num w:numId="6" w16cid:durableId="7411567">
    <w:abstractNumId w:val="7"/>
  </w:num>
  <w:num w:numId="7" w16cid:durableId="1019088241">
    <w:abstractNumId w:val="2"/>
  </w:num>
  <w:num w:numId="8" w16cid:durableId="60061353">
    <w:abstractNumId w:val="1"/>
  </w:num>
  <w:num w:numId="9" w16cid:durableId="1342321801">
    <w:abstractNumId w:val="13"/>
  </w:num>
  <w:num w:numId="10" w16cid:durableId="1587375948">
    <w:abstractNumId w:val="13"/>
  </w:num>
  <w:num w:numId="11" w16cid:durableId="1574466496">
    <w:abstractNumId w:val="14"/>
  </w:num>
  <w:num w:numId="12" w16cid:durableId="966932171">
    <w:abstractNumId w:val="11"/>
  </w:num>
  <w:num w:numId="13" w16cid:durableId="617218833">
    <w:abstractNumId w:val="8"/>
  </w:num>
  <w:num w:numId="14" w16cid:durableId="1017534989">
    <w:abstractNumId w:val="23"/>
  </w:num>
  <w:num w:numId="15" w16cid:durableId="474568476">
    <w:abstractNumId w:val="15"/>
  </w:num>
  <w:num w:numId="16" w16cid:durableId="36005513">
    <w:abstractNumId w:val="17"/>
  </w:num>
  <w:num w:numId="17" w16cid:durableId="563836290">
    <w:abstractNumId w:val="12"/>
  </w:num>
  <w:num w:numId="18" w16cid:durableId="1194073539">
    <w:abstractNumId w:val="20"/>
  </w:num>
  <w:num w:numId="19" w16cid:durableId="1699348944">
    <w:abstractNumId w:val="4"/>
  </w:num>
  <w:num w:numId="20" w16cid:durableId="2062511963">
    <w:abstractNumId w:val="5"/>
  </w:num>
  <w:num w:numId="21" w16cid:durableId="1658076103">
    <w:abstractNumId w:val="9"/>
  </w:num>
  <w:num w:numId="22" w16cid:durableId="386102827">
    <w:abstractNumId w:val="21"/>
  </w:num>
  <w:num w:numId="23" w16cid:durableId="5047833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1582298">
    <w:abstractNumId w:val="6"/>
  </w:num>
  <w:num w:numId="25" w16cid:durableId="1096291083">
    <w:abstractNumId w:val="16"/>
  </w:num>
  <w:num w:numId="26" w16cid:durableId="537744928">
    <w:abstractNumId w:val="22"/>
  </w:num>
  <w:num w:numId="27" w16cid:durableId="5038615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78"/>
    <w:rsid w:val="00027881"/>
    <w:rsid w:val="000457F2"/>
    <w:rsid w:val="00057001"/>
    <w:rsid w:val="00061C74"/>
    <w:rsid w:val="000806C2"/>
    <w:rsid w:val="000A1C7A"/>
    <w:rsid w:val="000A6413"/>
    <w:rsid w:val="000A64D4"/>
    <w:rsid w:val="000E0F86"/>
    <w:rsid w:val="00101D0A"/>
    <w:rsid w:val="00143B7C"/>
    <w:rsid w:val="00144AAA"/>
    <w:rsid w:val="0018724C"/>
    <w:rsid w:val="001A5D62"/>
    <w:rsid w:val="001B287C"/>
    <w:rsid w:val="001C531B"/>
    <w:rsid w:val="001C7A67"/>
    <w:rsid w:val="001D05A1"/>
    <w:rsid w:val="001F0E44"/>
    <w:rsid w:val="00213E68"/>
    <w:rsid w:val="00221859"/>
    <w:rsid w:val="00223842"/>
    <w:rsid w:val="00257BF3"/>
    <w:rsid w:val="00264668"/>
    <w:rsid w:val="002C1D5E"/>
    <w:rsid w:val="002D1199"/>
    <w:rsid w:val="002D5742"/>
    <w:rsid w:val="002E6779"/>
    <w:rsid w:val="002F0A0D"/>
    <w:rsid w:val="00302A2C"/>
    <w:rsid w:val="00302FF1"/>
    <w:rsid w:val="00305298"/>
    <w:rsid w:val="00316E69"/>
    <w:rsid w:val="003214CE"/>
    <w:rsid w:val="00330B7C"/>
    <w:rsid w:val="00352D15"/>
    <w:rsid w:val="003842B2"/>
    <w:rsid w:val="0039408C"/>
    <w:rsid w:val="003A39B6"/>
    <w:rsid w:val="003B492B"/>
    <w:rsid w:val="003D1988"/>
    <w:rsid w:val="003D1CC2"/>
    <w:rsid w:val="003E6F35"/>
    <w:rsid w:val="004434B5"/>
    <w:rsid w:val="00463D7E"/>
    <w:rsid w:val="004835CD"/>
    <w:rsid w:val="00490F68"/>
    <w:rsid w:val="004A07BA"/>
    <w:rsid w:val="004B290A"/>
    <w:rsid w:val="004B411F"/>
    <w:rsid w:val="004D56E7"/>
    <w:rsid w:val="004E722C"/>
    <w:rsid w:val="004E7B46"/>
    <w:rsid w:val="004F4DC9"/>
    <w:rsid w:val="00507041"/>
    <w:rsid w:val="005243D4"/>
    <w:rsid w:val="00530CE3"/>
    <w:rsid w:val="005448CC"/>
    <w:rsid w:val="00551497"/>
    <w:rsid w:val="00560216"/>
    <w:rsid w:val="00574788"/>
    <w:rsid w:val="005808C1"/>
    <w:rsid w:val="00586F7D"/>
    <w:rsid w:val="00597ED6"/>
    <w:rsid w:val="005B6A4F"/>
    <w:rsid w:val="005B6F74"/>
    <w:rsid w:val="005D015A"/>
    <w:rsid w:val="005E1094"/>
    <w:rsid w:val="005E40D0"/>
    <w:rsid w:val="00645CFC"/>
    <w:rsid w:val="00682F78"/>
    <w:rsid w:val="006830EF"/>
    <w:rsid w:val="006A3A42"/>
    <w:rsid w:val="006A701D"/>
    <w:rsid w:val="006D05FF"/>
    <w:rsid w:val="006D4756"/>
    <w:rsid w:val="00712E49"/>
    <w:rsid w:val="00721831"/>
    <w:rsid w:val="007228F1"/>
    <w:rsid w:val="00735565"/>
    <w:rsid w:val="00740841"/>
    <w:rsid w:val="007708A3"/>
    <w:rsid w:val="007912EF"/>
    <w:rsid w:val="007C45C9"/>
    <w:rsid w:val="007E2B2B"/>
    <w:rsid w:val="007F7D1C"/>
    <w:rsid w:val="00806525"/>
    <w:rsid w:val="00811526"/>
    <w:rsid w:val="00823809"/>
    <w:rsid w:val="00854984"/>
    <w:rsid w:val="00857FA7"/>
    <w:rsid w:val="00873957"/>
    <w:rsid w:val="00875924"/>
    <w:rsid w:val="00944BE1"/>
    <w:rsid w:val="009551D4"/>
    <w:rsid w:val="00963496"/>
    <w:rsid w:val="009660A9"/>
    <w:rsid w:val="009B2D05"/>
    <w:rsid w:val="009C27FA"/>
    <w:rsid w:val="009D0D7B"/>
    <w:rsid w:val="009D13C5"/>
    <w:rsid w:val="009E163E"/>
    <w:rsid w:val="009F589F"/>
    <w:rsid w:val="00A22E0F"/>
    <w:rsid w:val="00A2429A"/>
    <w:rsid w:val="00A654DD"/>
    <w:rsid w:val="00A8001E"/>
    <w:rsid w:val="00AC32EA"/>
    <w:rsid w:val="00AD1558"/>
    <w:rsid w:val="00AE7AD0"/>
    <w:rsid w:val="00B12241"/>
    <w:rsid w:val="00B1488B"/>
    <w:rsid w:val="00B30A1C"/>
    <w:rsid w:val="00B33D30"/>
    <w:rsid w:val="00B37A91"/>
    <w:rsid w:val="00B4678E"/>
    <w:rsid w:val="00B657A0"/>
    <w:rsid w:val="00B71413"/>
    <w:rsid w:val="00B71F10"/>
    <w:rsid w:val="00B81119"/>
    <w:rsid w:val="00BD6FBB"/>
    <w:rsid w:val="00BD72FB"/>
    <w:rsid w:val="00BF1759"/>
    <w:rsid w:val="00BF7C8E"/>
    <w:rsid w:val="00C07363"/>
    <w:rsid w:val="00C26008"/>
    <w:rsid w:val="00C31653"/>
    <w:rsid w:val="00C52842"/>
    <w:rsid w:val="00C57B1C"/>
    <w:rsid w:val="00C70F92"/>
    <w:rsid w:val="00C82862"/>
    <w:rsid w:val="00CA07CB"/>
    <w:rsid w:val="00CA7B90"/>
    <w:rsid w:val="00CC516A"/>
    <w:rsid w:val="00CE1935"/>
    <w:rsid w:val="00D05664"/>
    <w:rsid w:val="00D135B7"/>
    <w:rsid w:val="00D2614C"/>
    <w:rsid w:val="00D351F1"/>
    <w:rsid w:val="00D35227"/>
    <w:rsid w:val="00D6427A"/>
    <w:rsid w:val="00D6612C"/>
    <w:rsid w:val="00D67489"/>
    <w:rsid w:val="00D777F8"/>
    <w:rsid w:val="00D81B25"/>
    <w:rsid w:val="00D91E78"/>
    <w:rsid w:val="00DD05AB"/>
    <w:rsid w:val="00DD3ED7"/>
    <w:rsid w:val="00DE28EB"/>
    <w:rsid w:val="00E01888"/>
    <w:rsid w:val="00E0739F"/>
    <w:rsid w:val="00E10EEF"/>
    <w:rsid w:val="00E113BD"/>
    <w:rsid w:val="00E2746B"/>
    <w:rsid w:val="00E42B96"/>
    <w:rsid w:val="00E81074"/>
    <w:rsid w:val="00EB5ECE"/>
    <w:rsid w:val="00EC4C7F"/>
    <w:rsid w:val="00F1522E"/>
    <w:rsid w:val="00F17F33"/>
    <w:rsid w:val="00F20B42"/>
    <w:rsid w:val="00F2455A"/>
    <w:rsid w:val="00F31AA8"/>
    <w:rsid w:val="00F33895"/>
    <w:rsid w:val="00F3538F"/>
    <w:rsid w:val="00F57C2E"/>
    <w:rsid w:val="00F8453A"/>
    <w:rsid w:val="00F95EB6"/>
    <w:rsid w:val="00FB7264"/>
    <w:rsid w:val="00FC1B4A"/>
    <w:rsid w:val="00FC54C7"/>
    <w:rsid w:val="00FD33E7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4D933"/>
  <w15:docId w15:val="{7F889F57-F8F3-44A6-8E8D-B441BA58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nhideWhenUsed/>
    <w:qFormat/>
    <w:rsid w:val="00D6612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4B4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866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59A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866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semiHidden/>
    <w:rsid w:val="00D6612C"/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9551D4"/>
    <w:pPr>
      <w:spacing w:before="240" w:after="240"/>
    </w:pPr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6612C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6612C"/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styleId="Hyperlink">
    <w:name w:val="Hyperlink"/>
    <w:basedOn w:val="DefaultParagraphFont"/>
    <w:uiPriority w:val="2"/>
    <w:rsid w:val="00D6612C"/>
    <w:rPr>
      <w:color w:val="0072CE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3496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</w:rPr>
  </w:style>
  <w:style w:type="table" w:styleId="TableGrid">
    <w:name w:val="Table Grid"/>
    <w:basedOn w:val="TableNormal"/>
    <w:rsid w:val="00C7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144AAA"/>
    <w:tblPr>
      <w:tblStyleRowBandSize w:val="1"/>
      <w:tblStyleColBandSize w:val="1"/>
      <w:tblBorders>
        <w:top w:val="single" w:sz="4" w:space="0" w:color="0072CE" w:themeColor="accent1"/>
        <w:left w:val="single" w:sz="4" w:space="0" w:color="0072CE" w:themeColor="accent1"/>
        <w:bottom w:val="single" w:sz="4" w:space="0" w:color="0072CE" w:themeColor="accent1"/>
        <w:right w:val="single" w:sz="4" w:space="0" w:color="0072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E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E" w:themeColor="accent1"/>
          <w:right w:val="single" w:sz="4" w:space="0" w:color="0072CE" w:themeColor="accent1"/>
        </w:tcBorders>
      </w:tcPr>
    </w:tblStylePr>
    <w:tblStylePr w:type="band1Horz">
      <w:tblPr/>
      <w:tcPr>
        <w:tcBorders>
          <w:top w:val="single" w:sz="4" w:space="0" w:color="0072CE" w:themeColor="accent1"/>
          <w:bottom w:val="single" w:sz="4" w:space="0" w:color="0072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E" w:themeColor="accent1"/>
          <w:left w:val="nil"/>
        </w:tcBorders>
      </w:tcPr>
    </w:tblStylePr>
    <w:tblStylePr w:type="swCell">
      <w:tblPr/>
      <w:tcPr>
        <w:tcBorders>
          <w:top w:val="double" w:sz="4" w:space="0" w:color="0072CE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44AAA"/>
    <w:tblPr>
      <w:tblStyleRowBandSize w:val="1"/>
      <w:tblStyleColBandSize w:val="1"/>
      <w:tblBorders>
        <w:top w:val="single" w:sz="4" w:space="0" w:color="418FDE" w:themeColor="accent3"/>
        <w:left w:val="single" w:sz="4" w:space="0" w:color="418FDE" w:themeColor="accent3"/>
        <w:bottom w:val="single" w:sz="4" w:space="0" w:color="418FDE" w:themeColor="accent3"/>
        <w:right w:val="single" w:sz="4" w:space="0" w:color="418FD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FDE" w:themeFill="accent3"/>
      </w:tcPr>
    </w:tblStylePr>
    <w:tblStylePr w:type="lastRow">
      <w:rPr>
        <w:b/>
        <w:bCs/>
      </w:rPr>
      <w:tblPr/>
      <w:tcPr>
        <w:tcBorders>
          <w:top w:val="double" w:sz="4" w:space="0" w:color="418FD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FDE" w:themeColor="accent3"/>
          <w:right w:val="single" w:sz="4" w:space="0" w:color="418FDE" w:themeColor="accent3"/>
        </w:tcBorders>
      </w:tcPr>
    </w:tblStylePr>
    <w:tblStylePr w:type="band1Horz">
      <w:tblPr/>
      <w:tcPr>
        <w:tcBorders>
          <w:top w:val="single" w:sz="4" w:space="0" w:color="418FDE" w:themeColor="accent3"/>
          <w:bottom w:val="single" w:sz="4" w:space="0" w:color="418FD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FDE" w:themeColor="accent3"/>
          <w:left w:val="nil"/>
        </w:tcBorders>
      </w:tcPr>
    </w:tblStylePr>
    <w:tblStylePr w:type="swCell">
      <w:tblPr/>
      <w:tcPr>
        <w:tcBorders>
          <w:top w:val="double" w:sz="4" w:space="0" w:color="418FDE" w:themeColor="accent3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2429A"/>
    <w:tblPr>
      <w:tblStyleRowBandSize w:val="1"/>
      <w:tblStyleColBandSize w:val="1"/>
      <w:tblBorders>
        <w:top w:val="single" w:sz="4" w:space="0" w:color="85C8FF" w:themeColor="accent1" w:themeTint="66"/>
        <w:left w:val="single" w:sz="4" w:space="0" w:color="85C8FF" w:themeColor="accent1" w:themeTint="66"/>
        <w:bottom w:val="single" w:sz="4" w:space="0" w:color="85C8FF" w:themeColor="accent1" w:themeTint="66"/>
        <w:right w:val="single" w:sz="4" w:space="0" w:color="85C8FF" w:themeColor="accent1" w:themeTint="66"/>
        <w:insideH w:val="single" w:sz="4" w:space="0" w:color="85C8FF" w:themeColor="accent1" w:themeTint="66"/>
        <w:insideV w:val="single" w:sz="4" w:space="0" w:color="85C8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A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A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2429A"/>
    <w:tblPr>
      <w:tblStyleRowBandSize w:val="1"/>
      <w:tblStyleColBandSize w:val="1"/>
      <w:tblBorders>
        <w:top w:val="single" w:sz="4" w:space="0" w:color="B2D1F1" w:themeColor="accent3" w:themeTint="66"/>
        <w:left w:val="single" w:sz="4" w:space="0" w:color="B2D1F1" w:themeColor="accent3" w:themeTint="66"/>
        <w:bottom w:val="single" w:sz="4" w:space="0" w:color="B2D1F1" w:themeColor="accent3" w:themeTint="66"/>
        <w:right w:val="single" w:sz="4" w:space="0" w:color="B2D1F1" w:themeColor="accent3" w:themeTint="66"/>
        <w:insideH w:val="single" w:sz="4" w:space="0" w:color="B2D1F1" w:themeColor="accent3" w:themeTint="66"/>
        <w:insideV w:val="single" w:sz="4" w:space="0" w:color="B2D1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CBB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BB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ll179\Johns%20Hopkins\CLDT%20-%20Documents\Course%20Developments\605%20-%20Computer%20Science\605.202.81%20Data%20Structures\_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2D72"/>
      </a:dk2>
      <a:lt2>
        <a:srgbClr val="68ACE5"/>
      </a:lt2>
      <a:accent1>
        <a:srgbClr val="0072CE"/>
      </a:accent1>
      <a:accent2>
        <a:srgbClr val="009B77"/>
      </a:accent2>
      <a:accent3>
        <a:srgbClr val="418FDE"/>
      </a:accent3>
      <a:accent4>
        <a:srgbClr val="CF4520"/>
      </a:accent4>
      <a:accent5>
        <a:srgbClr val="A15A95"/>
      </a:accent5>
      <a:accent6>
        <a:srgbClr val="F1C400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6" ma:contentTypeDescription="Create a new document." ma:contentTypeScope="" ma:versionID="92b4d8589ea70cc3babbccd64bc53cad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72b47f574620adb5caa7d0745a9792d9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5244521-1179-49f0-ac58-4256886de161}" ma:internalName="TaxCatchAll" ma:showField="CatchAllData" ma:web="168931df-3f45-4445-be76-105235143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5c32c-df6c-443f-b08b-73d85d62f2b5">
      <Terms xmlns="http://schemas.microsoft.com/office/infopath/2007/PartnerControls"/>
    </lcf76f155ced4ddcb4097134ff3c332f>
    <TaxCatchAll xmlns="168931df-3f45-4445-be76-105235143e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446B7-43C4-4282-B5E7-0CB5C870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  <ds:schemaRef ds:uri="e3b5c32c-df6c-443f-b08b-73d85d62f2b5"/>
    <ds:schemaRef ds:uri="168931df-3f45-4445-be76-105235143e52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Williams</dc:creator>
  <cp:keywords/>
  <dc:description/>
  <cp:lastModifiedBy>Margo Williams</cp:lastModifiedBy>
  <cp:revision>19</cp:revision>
  <dcterms:created xsi:type="dcterms:W3CDTF">2023-02-27T22:25:00Z</dcterms:created>
  <dcterms:modified xsi:type="dcterms:W3CDTF">2023-02-27T22:33:00Z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