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4E68" w14:textId="6AF782B9" w:rsidR="003A39B6" w:rsidRPr="003214CE" w:rsidRDefault="00A22E0F" w:rsidP="003214CE">
      <w:pPr>
        <w:pStyle w:val="Title"/>
      </w:pPr>
      <w:r>
        <w:t>Homework</w:t>
      </w:r>
      <w:r w:rsidR="00E42B96">
        <w:t xml:space="preserve"> </w:t>
      </w:r>
      <w:r w:rsidR="00875924">
        <w:t>8</w:t>
      </w:r>
      <w:r w:rsidR="00E42B96">
        <w:t xml:space="preserve">: </w:t>
      </w:r>
      <w:r w:rsidR="00875924">
        <w:t>Sorting</w:t>
      </w:r>
    </w:p>
    <w:p w14:paraId="7550AE51" w14:textId="0EB9722B" w:rsidR="00712E49" w:rsidRDefault="00D91E78" w:rsidP="00712E49">
      <w:pPr>
        <w:pStyle w:val="CourseName"/>
      </w:pPr>
      <w:r>
        <w:t>Data Structures</w:t>
      </w:r>
    </w:p>
    <w:p w14:paraId="028595CA" w14:textId="5EBD8EFE" w:rsidR="00963496" w:rsidRPr="00963496" w:rsidRDefault="00963496" w:rsidP="00963496">
      <w:pPr>
        <w:pStyle w:val="JHEPBody"/>
        <w:rPr>
          <w:lang w:eastAsia="ru-RU"/>
        </w:rPr>
      </w:pPr>
      <w:r w:rsidRPr="001A5E4B">
        <w:t>Write pseudo-code not Java for problems requiring code. You are responsible for the appropriate level of detail.</w:t>
      </w:r>
      <w:r>
        <w:t xml:space="preserve"> For all the questions in this set, assume you are working in arrays.</w:t>
      </w:r>
    </w:p>
    <w:p w14:paraId="59D0058D" w14:textId="77777777" w:rsidR="00963496" w:rsidRPr="00E12517" w:rsidRDefault="00963496" w:rsidP="00963496">
      <w:pPr>
        <w:pStyle w:val="NumberedList"/>
      </w:pPr>
      <w:r w:rsidRPr="00E12517">
        <w:t>How many comparisons and interchanges (in terms of file size n) are performed by Simple insertion sort for the following files:</w:t>
      </w:r>
    </w:p>
    <w:p w14:paraId="41112B36" w14:textId="77777777" w:rsidR="00963496" w:rsidRDefault="00963496" w:rsidP="00963496">
      <w:pPr>
        <w:pStyle w:val="NumberedList"/>
        <w:numPr>
          <w:ilvl w:val="1"/>
          <w:numId w:val="25"/>
        </w:numPr>
      </w:pPr>
      <w:r w:rsidRPr="00E12517">
        <w:t>A sorted file</w:t>
      </w:r>
    </w:p>
    <w:p w14:paraId="612D4164" w14:textId="77777777" w:rsidR="00963496" w:rsidRDefault="00963496" w:rsidP="00963496">
      <w:pPr>
        <w:pStyle w:val="NumberedList"/>
        <w:numPr>
          <w:ilvl w:val="1"/>
          <w:numId w:val="25"/>
        </w:numPr>
      </w:pPr>
      <w:r w:rsidRPr="00E12517">
        <w:t>A file that is sorted in reverse order (that is, from largest to smallest)</w:t>
      </w:r>
    </w:p>
    <w:p w14:paraId="1C71E1A5" w14:textId="3BFF24BD" w:rsidR="00963496" w:rsidRDefault="00963496" w:rsidP="00963496">
      <w:pPr>
        <w:pStyle w:val="NumberedList"/>
        <w:numPr>
          <w:ilvl w:val="1"/>
          <w:numId w:val="25"/>
        </w:numPr>
      </w:pPr>
      <w:r w:rsidRPr="00E12517">
        <w:t xml:space="preserve">A file in which x[0], x[2], x[4]... are the smallest elements in sorted order, and in which x[1], x[3], x[5]... </w:t>
      </w:r>
      <w:r>
        <w:t>are</w:t>
      </w:r>
      <w:r w:rsidRPr="00E12517">
        <w:t xml:space="preserve"> the l</w:t>
      </w:r>
      <w:r>
        <w:t>argest elements in sorted order, e.g.  [3</w:t>
      </w:r>
      <w:r w:rsidR="001A5D62">
        <w:t>,</w:t>
      </w:r>
      <w:r>
        <w:t xml:space="preserve"> 14</w:t>
      </w:r>
      <w:r w:rsidR="001A5D62">
        <w:t>,</w:t>
      </w:r>
      <w:r>
        <w:t xml:space="preserve"> 5</w:t>
      </w:r>
      <w:r w:rsidR="001A5D62">
        <w:t xml:space="preserve">, </w:t>
      </w:r>
      <w:r>
        <w:t>15</w:t>
      </w:r>
      <w:r w:rsidR="001A5D62">
        <w:t>,</w:t>
      </w:r>
      <w:r>
        <w:t xml:space="preserve"> 9</w:t>
      </w:r>
      <w:r w:rsidR="001A5D62">
        <w:t>,</w:t>
      </w:r>
      <w:r>
        <w:t xml:space="preserve"> 8</w:t>
      </w:r>
      <w:r w:rsidR="001A5D62">
        <w:t>,</w:t>
      </w:r>
      <w:r>
        <w:t xml:space="preserve"> 11</w:t>
      </w:r>
      <w:r w:rsidR="001A5D62">
        <w:t>,</w:t>
      </w:r>
      <w:r>
        <w:t xml:space="preserve"> 19].</w:t>
      </w:r>
    </w:p>
    <w:p w14:paraId="57EA453E" w14:textId="77777777" w:rsidR="00963496" w:rsidRPr="0006206D" w:rsidRDefault="00963496" w:rsidP="00963496">
      <w:pPr>
        <w:pStyle w:val="NumberedList"/>
        <w:numPr>
          <w:ilvl w:val="0"/>
          <w:numId w:val="0"/>
        </w:numPr>
        <w:ind w:left="360"/>
      </w:pPr>
    </w:p>
    <w:p w14:paraId="516F2E3E" w14:textId="77777777" w:rsidR="00963496" w:rsidRPr="00E12517" w:rsidRDefault="00963496" w:rsidP="00963496">
      <w:pPr>
        <w:pStyle w:val="NumberedList"/>
      </w:pPr>
      <w:r w:rsidRPr="00E12517">
        <w:t>How many comparisons and interchanges (in terms o</w:t>
      </w:r>
      <w:r>
        <w:t>f file size n) are performed by</w:t>
      </w:r>
      <w:r w:rsidRPr="00E12517">
        <w:t xml:space="preserve"> Shell Sort using increments 2 and 1 for the following files:</w:t>
      </w:r>
    </w:p>
    <w:p w14:paraId="2865EE1D" w14:textId="77777777" w:rsidR="00963496" w:rsidRDefault="00963496" w:rsidP="00963496">
      <w:pPr>
        <w:pStyle w:val="NumberedList"/>
        <w:numPr>
          <w:ilvl w:val="1"/>
          <w:numId w:val="26"/>
        </w:numPr>
      </w:pPr>
      <w:r w:rsidRPr="00E12517">
        <w:t>A sorted file</w:t>
      </w:r>
    </w:p>
    <w:p w14:paraId="4A9AA6BE" w14:textId="77777777" w:rsidR="00963496" w:rsidRDefault="00963496" w:rsidP="00963496">
      <w:pPr>
        <w:pStyle w:val="NumberedList"/>
        <w:numPr>
          <w:ilvl w:val="1"/>
          <w:numId w:val="26"/>
        </w:numPr>
      </w:pPr>
      <w:r w:rsidRPr="00E12517">
        <w:t>A file that is sorted in reverse order (that is, from largest to smallest)</w:t>
      </w:r>
    </w:p>
    <w:p w14:paraId="314DEEBF" w14:textId="23FE67E3" w:rsidR="00963496" w:rsidRDefault="00963496" w:rsidP="00963496">
      <w:pPr>
        <w:pStyle w:val="NumberedList"/>
        <w:numPr>
          <w:ilvl w:val="1"/>
          <w:numId w:val="26"/>
        </w:numPr>
      </w:pPr>
      <w:r w:rsidRPr="00E12517">
        <w:t xml:space="preserve">A file in which x[0], x[2], x[4]... are the smallest elements in sorted order, and in which x[1], x[3], x[5]... </w:t>
      </w:r>
      <w:r>
        <w:t>are</w:t>
      </w:r>
      <w:r w:rsidRPr="00E12517">
        <w:t xml:space="preserve"> the l</w:t>
      </w:r>
      <w:r>
        <w:t>argest elements in sorted order, e.g. [3</w:t>
      </w:r>
      <w:r w:rsidR="001A5D62">
        <w:t xml:space="preserve">, </w:t>
      </w:r>
      <w:r>
        <w:t>14</w:t>
      </w:r>
      <w:r w:rsidR="001A5D62">
        <w:t xml:space="preserve">, </w:t>
      </w:r>
      <w:r>
        <w:t>5   15</w:t>
      </w:r>
      <w:r w:rsidR="001A5D62">
        <w:t xml:space="preserve">, </w:t>
      </w:r>
      <w:r>
        <w:t>9</w:t>
      </w:r>
      <w:r w:rsidR="001A5D62">
        <w:t xml:space="preserve">, </w:t>
      </w:r>
      <w:r>
        <w:t>18</w:t>
      </w:r>
      <w:r w:rsidR="001A5D62">
        <w:t xml:space="preserve">, </w:t>
      </w:r>
      <w:r>
        <w:t>11</w:t>
      </w:r>
      <w:r w:rsidR="001A5D62">
        <w:t xml:space="preserve">, </w:t>
      </w:r>
      <w:r>
        <w:t>19].</w:t>
      </w:r>
    </w:p>
    <w:p w14:paraId="15CCD049" w14:textId="77777777" w:rsidR="00963496" w:rsidRPr="0006206D" w:rsidRDefault="00963496" w:rsidP="00963496">
      <w:pPr>
        <w:pStyle w:val="NumberedList"/>
        <w:numPr>
          <w:ilvl w:val="0"/>
          <w:numId w:val="0"/>
        </w:numPr>
        <w:ind w:left="360"/>
      </w:pPr>
    </w:p>
    <w:p w14:paraId="6D5F2B27" w14:textId="77777777" w:rsidR="00963496" w:rsidRPr="00806913" w:rsidRDefault="00963496" w:rsidP="00963496">
      <w:pPr>
        <w:pStyle w:val="NumberedList"/>
        <w:rPr>
          <w:color w:val="000000"/>
          <w:szCs w:val="20"/>
        </w:rPr>
      </w:pPr>
      <w:r w:rsidRPr="00806913">
        <w:rPr>
          <w:color w:val="000000"/>
          <w:szCs w:val="20"/>
        </w:rPr>
        <w:t>Determine the number of comparisons (as a function of n and m) that are performed in merging two ordered files a and b of sizes n and m, respectively, by the merge method presented in the lecture, on each of the following sets of ordered files:</w:t>
      </w:r>
    </w:p>
    <w:p w14:paraId="77075E91" w14:textId="71E447F4" w:rsidR="00963496" w:rsidRPr="00425008" w:rsidRDefault="00963496" w:rsidP="00963496">
      <w:pPr>
        <w:pStyle w:val="NumberedList"/>
        <w:numPr>
          <w:ilvl w:val="1"/>
          <w:numId w:val="15"/>
        </w:numPr>
        <w:rPr>
          <w:color w:val="000000"/>
          <w:szCs w:val="20"/>
        </w:rPr>
      </w:pPr>
      <w:r w:rsidRPr="00425008">
        <w:rPr>
          <w:color w:val="000000"/>
          <w:szCs w:val="20"/>
        </w:rPr>
        <w:t>m=n and a[i] &lt; b[i] &lt; a[i+1]</w:t>
      </w:r>
      <w:r>
        <w:rPr>
          <w:color w:val="000000"/>
          <w:szCs w:val="20"/>
        </w:rPr>
        <w:t>, e.g. a=[6, 9, 12, 15, 29, 37] and b=[8, 10, 14, 25, 33, 45]</w:t>
      </w:r>
    </w:p>
    <w:p w14:paraId="70C3D3FD" w14:textId="5DA94956" w:rsidR="00963496" w:rsidRPr="00425008" w:rsidRDefault="00963496" w:rsidP="00963496">
      <w:pPr>
        <w:pStyle w:val="NumberedList"/>
        <w:numPr>
          <w:ilvl w:val="1"/>
          <w:numId w:val="15"/>
        </w:numPr>
        <w:rPr>
          <w:color w:val="000000"/>
          <w:szCs w:val="20"/>
        </w:rPr>
      </w:pPr>
      <w:r>
        <w:rPr>
          <w:color w:val="000000"/>
          <w:szCs w:val="20"/>
        </w:rPr>
        <w:t>m=n and a[n] &lt; b[1], e.g. a=[2, 5, 9] and b=[12, 14, 16]</w:t>
      </w:r>
    </w:p>
    <w:p w14:paraId="23A87FBB" w14:textId="2F4DD444" w:rsidR="00963496" w:rsidRPr="00425008" w:rsidRDefault="00963496" w:rsidP="00963496">
      <w:pPr>
        <w:pStyle w:val="NumberedList"/>
        <w:numPr>
          <w:ilvl w:val="0"/>
          <w:numId w:val="0"/>
        </w:numPr>
        <w:ind w:left="360"/>
        <w:jc w:val="center"/>
        <w:rPr>
          <w:color w:val="000000"/>
          <w:szCs w:val="20"/>
        </w:rPr>
      </w:pPr>
      <w:r w:rsidRPr="00425008">
        <w:rPr>
          <w:color w:val="000000"/>
          <w:szCs w:val="20"/>
        </w:rPr>
        <w:t>a[i] refers the value in position i of file a, etc.</w:t>
      </w:r>
    </w:p>
    <w:p w14:paraId="718FB878" w14:textId="77777777" w:rsidR="00963496" w:rsidRDefault="00963496" w:rsidP="00963496">
      <w:pPr>
        <w:pStyle w:val="NumberedList"/>
        <w:numPr>
          <w:ilvl w:val="0"/>
          <w:numId w:val="0"/>
        </w:numPr>
        <w:ind w:left="360"/>
      </w:pPr>
    </w:p>
    <w:p w14:paraId="1238F54A" w14:textId="4C123533" w:rsidR="00963496" w:rsidRPr="00963496" w:rsidRDefault="00963496" w:rsidP="00963496">
      <w:pPr>
        <w:pStyle w:val="NumberedList"/>
      </w:pPr>
      <w:r w:rsidRPr="00963496">
        <w:t>Determine the number of comparisons (as a function of n and m) that are performed in merging two ordered files a and b of sizes n and m, respectively, by the merge method presented in the lecture, on each of the following sets of ordered files:</w:t>
      </w:r>
    </w:p>
    <w:p w14:paraId="21DB7404" w14:textId="707565C7" w:rsidR="00963496" w:rsidRPr="005243D4" w:rsidRDefault="00963496" w:rsidP="005243D4">
      <w:pPr>
        <w:pStyle w:val="NumberedList"/>
        <w:numPr>
          <w:ilvl w:val="1"/>
          <w:numId w:val="15"/>
        </w:numPr>
        <w:rPr>
          <w:color w:val="000000"/>
          <w:szCs w:val="20"/>
        </w:rPr>
      </w:pPr>
      <w:r w:rsidRPr="00425008">
        <w:rPr>
          <w:color w:val="000000"/>
          <w:szCs w:val="20"/>
        </w:rPr>
        <w:t>m=n and a[n/2] &lt; b[1] &lt; b[m] &lt; a[(n/2)+1]</w:t>
      </w:r>
      <w:r w:rsidR="005243D4">
        <w:rPr>
          <w:color w:val="000000"/>
          <w:szCs w:val="20"/>
        </w:rPr>
        <w:t xml:space="preserve">, </w:t>
      </w:r>
      <w:r w:rsidRPr="005243D4">
        <w:rPr>
          <w:color w:val="000000"/>
          <w:szCs w:val="20"/>
        </w:rPr>
        <w:t xml:space="preserve">e.g. a=[2, 5, 7,  55, 61, 72] and b=[9, 15, 17, 21, 29, 46] </w:t>
      </w:r>
    </w:p>
    <w:p w14:paraId="7AFE94F7" w14:textId="77777777" w:rsidR="00963496" w:rsidRPr="00425008" w:rsidRDefault="00963496" w:rsidP="00963496">
      <w:pPr>
        <w:pStyle w:val="NumberedList"/>
        <w:numPr>
          <w:ilvl w:val="1"/>
          <w:numId w:val="15"/>
        </w:numPr>
        <w:rPr>
          <w:color w:val="000000"/>
          <w:szCs w:val="20"/>
        </w:rPr>
      </w:pPr>
      <w:r w:rsidRPr="00425008">
        <w:rPr>
          <w:color w:val="000000"/>
          <w:szCs w:val="20"/>
        </w:rPr>
        <w:t xml:space="preserve">m=1 and b[1] &lt; a[1] </w:t>
      </w:r>
    </w:p>
    <w:p w14:paraId="333C3EA8" w14:textId="50891949" w:rsidR="00B12241" w:rsidRPr="001A5D62" w:rsidRDefault="00963496" w:rsidP="001A5D62">
      <w:pPr>
        <w:pStyle w:val="NumberedList"/>
        <w:numPr>
          <w:ilvl w:val="1"/>
          <w:numId w:val="15"/>
        </w:numPr>
        <w:rPr>
          <w:color w:val="000000"/>
          <w:szCs w:val="20"/>
        </w:rPr>
      </w:pPr>
      <w:r w:rsidRPr="00425008">
        <w:rPr>
          <w:color w:val="000000"/>
          <w:szCs w:val="20"/>
        </w:rPr>
        <w:t>m=1 and a[n] &lt; b[1]</w:t>
      </w:r>
      <w:r w:rsidR="001A5D62">
        <w:rPr>
          <w:color w:val="000000"/>
          <w:szCs w:val="20"/>
        </w:rPr>
        <w:t xml:space="preserve">, </w:t>
      </w:r>
      <w:r w:rsidRPr="001A5D62">
        <w:rPr>
          <w:color w:val="000000"/>
          <w:szCs w:val="20"/>
        </w:rPr>
        <w:t>a[i] refers the value in position i of file a, etc.</w:t>
      </w:r>
    </w:p>
    <w:sectPr w:rsidR="00B12241" w:rsidRPr="001A5D62" w:rsidSect="00BD6F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03833" w14:textId="77777777" w:rsidR="00323EA7" w:rsidRDefault="00323EA7" w:rsidP="00B657A0">
      <w:r>
        <w:separator/>
      </w:r>
    </w:p>
  </w:endnote>
  <w:endnote w:type="continuationSeparator" w:id="0">
    <w:p w14:paraId="45804669" w14:textId="77777777" w:rsidR="00323EA7" w:rsidRDefault="00323EA7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A2E34" w14:textId="77777777" w:rsidR="007E2B2B" w:rsidRDefault="007E2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E1793" w14:textId="77777777" w:rsidR="00F17F33" w:rsidRDefault="00854984" w:rsidP="00BD6FBB">
    <w:pPr>
      <w:tabs>
        <w:tab w:val="left" w:pos="1008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0B5B7DA6" wp14:editId="4FF0071F">
              <wp:simplePos x="0" y="0"/>
              <wp:positionH relativeFrom="column">
                <wp:posOffset>4829175</wp:posOffset>
              </wp:positionH>
              <wp:positionV relativeFrom="paragraph">
                <wp:posOffset>-63500</wp:posOffset>
              </wp:positionV>
              <wp:extent cx="1066800" cy="1404620"/>
              <wp:effectExtent l="0" t="0" r="0" b="12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4A77C" w14:textId="77777777" w:rsidR="00854984" w:rsidRPr="00854984" w:rsidRDefault="00854984" w:rsidP="00854984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854984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854984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854984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85498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854984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  <w:sdt>
                            <w:sdtPr>
                              <w:rPr>
                                <w:noProof/>
                                <w:color w:val="FFFFFF" w:themeColor="background1"/>
                              </w:r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>
                              <w:rPr>
                                <w:noProof w:val="0"/>
                              </w:rPr>
                            </w:sdtEndPr>
                            <w:sdtContent>
                              <w:r w:rsidRPr="00854984">
                                <w:rPr>
                                  <w:noProof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5B7D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0.25pt;margin-top:-5pt;width:84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" filled="f" stroked="f">
              <v:textbox style="mso-fit-shape-to-text:t">
                <w:txbxContent>
                  <w:p w14:paraId="6354A77C" w14:textId="77777777" w:rsidR="00854984" w:rsidRPr="00854984" w:rsidRDefault="00854984" w:rsidP="00854984">
                    <w:pPr>
                      <w:jc w:val="right"/>
                      <w:rPr>
                        <w:color w:val="FFFFFF" w:themeColor="background1"/>
                      </w:rPr>
                    </w:pPr>
                    <w:r w:rsidRPr="00854984">
                      <w:rPr>
                        <w:color w:val="FFFFFF" w:themeColor="background1"/>
                      </w:rPr>
                      <w:fldChar w:fldCharType="begin"/>
                    </w:r>
                    <w:r w:rsidRPr="00854984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854984">
                      <w:rPr>
                        <w:color w:val="FFFFFF" w:themeColor="background1"/>
                      </w:rPr>
                      <w:fldChar w:fldCharType="separate"/>
                    </w:r>
                    <w:r w:rsidRPr="00854984">
                      <w:rPr>
                        <w:noProof/>
                        <w:color w:val="FFFFFF" w:themeColor="background1"/>
                      </w:rPr>
                      <w:t>1</w:t>
                    </w:r>
                    <w:r w:rsidRPr="00854984">
                      <w:rPr>
                        <w:noProof/>
                        <w:color w:val="FFFFFF" w:themeColor="background1"/>
                      </w:rPr>
                      <w:fldChar w:fldCharType="end"/>
                    </w:r>
                    <w:sdt>
                      <w:sdtPr>
                        <w:rPr>
                          <w:noProof/>
                          <w:color w:val="FFFFFF" w:themeColor="background1"/>
                        </w:rPr>
                        <w:id w:val="568603642"/>
                        <w:temporary/>
                        <w:showingPlcHdr/>
                        <w15:appearance w15:val="hidden"/>
                      </w:sdtPr>
                      <w:sdtEndPr>
                        <w:rPr>
                          <w:noProof w:val="0"/>
                        </w:rPr>
                      </w:sdtEndPr>
                      <w:sdtContent>
                        <w:r w:rsidRPr="00854984">
                          <w:rPr>
                            <w:noProof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F17F33">
      <w:rPr>
        <w:noProof/>
      </w:rPr>
      <w:drawing>
        <wp:anchor distT="0" distB="0" distL="114300" distR="114300" simplePos="0" relativeHeight="251658752" behindDoc="1" locked="0" layoutInCell="1" allowOverlap="1" wp14:anchorId="464E047B" wp14:editId="3A0EC2D1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0E3C" w14:textId="77777777" w:rsidR="007E2B2B" w:rsidRDefault="007E2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74260" w14:textId="77777777" w:rsidR="00323EA7" w:rsidRDefault="00323EA7" w:rsidP="00B657A0">
      <w:r>
        <w:separator/>
      </w:r>
    </w:p>
  </w:footnote>
  <w:footnote w:type="continuationSeparator" w:id="0">
    <w:p w14:paraId="43D9E46E" w14:textId="77777777" w:rsidR="00323EA7" w:rsidRDefault="00323EA7" w:rsidP="00B65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0AF1" w14:textId="77777777" w:rsidR="007E2B2B" w:rsidRDefault="007E2B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1A969" w14:textId="77777777" w:rsidR="007E2B2B" w:rsidRDefault="007E2B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435B" w14:textId="77777777" w:rsidR="007E2B2B" w:rsidRDefault="007E2B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15C0C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2634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51A60A0"/>
    <w:multiLevelType w:val="hybridMultilevel"/>
    <w:tmpl w:val="3DAA0A5E"/>
    <w:lvl w:ilvl="0" w:tplc="2B0AA0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048F4"/>
    <w:multiLevelType w:val="hybridMultilevel"/>
    <w:tmpl w:val="F012638A"/>
    <w:lvl w:ilvl="0" w:tplc="3092A9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A1AEB"/>
    <w:multiLevelType w:val="hybridMultilevel"/>
    <w:tmpl w:val="2E224754"/>
    <w:lvl w:ilvl="0" w:tplc="C1A4633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8D774EE"/>
    <w:multiLevelType w:val="hybridMultilevel"/>
    <w:tmpl w:val="42926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E80884"/>
    <w:multiLevelType w:val="hybridMultilevel"/>
    <w:tmpl w:val="C3BEF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57EFC"/>
    <w:multiLevelType w:val="hybridMultilevel"/>
    <w:tmpl w:val="0ACA3C66"/>
    <w:lvl w:ilvl="0" w:tplc="71E4A5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4263620"/>
    <w:multiLevelType w:val="hybridMultilevel"/>
    <w:tmpl w:val="74FA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272C4"/>
    <w:multiLevelType w:val="hybridMultilevel"/>
    <w:tmpl w:val="C4CEBEC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94B1F"/>
    <w:multiLevelType w:val="hybridMultilevel"/>
    <w:tmpl w:val="9EBADA6A"/>
    <w:lvl w:ilvl="0" w:tplc="CBFAEC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53885"/>
    <w:multiLevelType w:val="hybridMultilevel"/>
    <w:tmpl w:val="F2A6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51B02"/>
    <w:multiLevelType w:val="hybridMultilevel"/>
    <w:tmpl w:val="78002BEA"/>
    <w:lvl w:ilvl="0" w:tplc="1696B9C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87762"/>
    <w:multiLevelType w:val="hybridMultilevel"/>
    <w:tmpl w:val="6C580A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E66F4"/>
    <w:multiLevelType w:val="multilevel"/>
    <w:tmpl w:val="CD74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3C309D5"/>
    <w:multiLevelType w:val="multilevel"/>
    <w:tmpl w:val="E1BA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F764A1"/>
    <w:multiLevelType w:val="hybridMultilevel"/>
    <w:tmpl w:val="67CA4360"/>
    <w:lvl w:ilvl="0" w:tplc="FE2211A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2161954"/>
    <w:multiLevelType w:val="multilevel"/>
    <w:tmpl w:val="3B8E1608"/>
    <w:lvl w:ilvl="0">
      <w:start w:val="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  <w:rPr>
        <w:rFonts w:hint="default"/>
      </w:rPr>
    </w:lvl>
  </w:abstractNum>
  <w:abstractNum w:abstractNumId="22" w15:restartNumberingAfterBreak="0">
    <w:nsid w:val="77E67E8C"/>
    <w:multiLevelType w:val="hybridMultilevel"/>
    <w:tmpl w:val="BF22F8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73957"/>
    <w:multiLevelType w:val="hybridMultilevel"/>
    <w:tmpl w:val="F9025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743082">
    <w:abstractNumId w:val="10"/>
  </w:num>
  <w:num w:numId="2" w16cid:durableId="2012176204">
    <w:abstractNumId w:val="18"/>
  </w:num>
  <w:num w:numId="3" w16cid:durableId="706761125">
    <w:abstractNumId w:val="3"/>
  </w:num>
  <w:num w:numId="4" w16cid:durableId="8259783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4584131">
    <w:abstractNumId w:val="0"/>
  </w:num>
  <w:num w:numId="6" w16cid:durableId="7411567">
    <w:abstractNumId w:val="7"/>
  </w:num>
  <w:num w:numId="7" w16cid:durableId="1019088241">
    <w:abstractNumId w:val="2"/>
  </w:num>
  <w:num w:numId="8" w16cid:durableId="60061353">
    <w:abstractNumId w:val="1"/>
  </w:num>
  <w:num w:numId="9" w16cid:durableId="1342321801">
    <w:abstractNumId w:val="13"/>
  </w:num>
  <w:num w:numId="10" w16cid:durableId="1587375948">
    <w:abstractNumId w:val="13"/>
  </w:num>
  <w:num w:numId="11" w16cid:durableId="1574466496">
    <w:abstractNumId w:val="14"/>
  </w:num>
  <w:num w:numId="12" w16cid:durableId="966932171">
    <w:abstractNumId w:val="11"/>
  </w:num>
  <w:num w:numId="13" w16cid:durableId="617218833">
    <w:abstractNumId w:val="8"/>
  </w:num>
  <w:num w:numId="14" w16cid:durableId="1017534989">
    <w:abstractNumId w:val="23"/>
  </w:num>
  <w:num w:numId="15" w16cid:durableId="474568476">
    <w:abstractNumId w:val="15"/>
  </w:num>
  <w:num w:numId="16" w16cid:durableId="36005513">
    <w:abstractNumId w:val="17"/>
  </w:num>
  <w:num w:numId="17" w16cid:durableId="563836290">
    <w:abstractNumId w:val="12"/>
  </w:num>
  <w:num w:numId="18" w16cid:durableId="1194073539">
    <w:abstractNumId w:val="20"/>
  </w:num>
  <w:num w:numId="19" w16cid:durableId="1699348944">
    <w:abstractNumId w:val="4"/>
  </w:num>
  <w:num w:numId="20" w16cid:durableId="2062511963">
    <w:abstractNumId w:val="5"/>
  </w:num>
  <w:num w:numId="21" w16cid:durableId="1658076103">
    <w:abstractNumId w:val="9"/>
  </w:num>
  <w:num w:numId="22" w16cid:durableId="386102827">
    <w:abstractNumId w:val="21"/>
  </w:num>
  <w:num w:numId="23" w16cid:durableId="5047833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11582298">
    <w:abstractNumId w:val="6"/>
  </w:num>
  <w:num w:numId="25" w16cid:durableId="1096291083">
    <w:abstractNumId w:val="16"/>
  </w:num>
  <w:num w:numId="26" w16cid:durableId="5377449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78"/>
    <w:rsid w:val="00027881"/>
    <w:rsid w:val="000457F2"/>
    <w:rsid w:val="00057001"/>
    <w:rsid w:val="00061C74"/>
    <w:rsid w:val="000806C2"/>
    <w:rsid w:val="000A6413"/>
    <w:rsid w:val="000A64D4"/>
    <w:rsid w:val="000E0F86"/>
    <w:rsid w:val="00101D0A"/>
    <w:rsid w:val="0018724C"/>
    <w:rsid w:val="001A5D62"/>
    <w:rsid w:val="001B287C"/>
    <w:rsid w:val="001C7A67"/>
    <w:rsid w:val="001D05A1"/>
    <w:rsid w:val="00213E68"/>
    <w:rsid w:val="00221859"/>
    <w:rsid w:val="00257BF3"/>
    <w:rsid w:val="00264668"/>
    <w:rsid w:val="002C1D5E"/>
    <w:rsid w:val="002D1199"/>
    <w:rsid w:val="002D5742"/>
    <w:rsid w:val="002E6779"/>
    <w:rsid w:val="002F0A0D"/>
    <w:rsid w:val="00302A2C"/>
    <w:rsid w:val="00302FF1"/>
    <w:rsid w:val="00305298"/>
    <w:rsid w:val="00316E69"/>
    <w:rsid w:val="003214CE"/>
    <w:rsid w:val="00323EA7"/>
    <w:rsid w:val="00330B7C"/>
    <w:rsid w:val="00352D15"/>
    <w:rsid w:val="003842B2"/>
    <w:rsid w:val="0039408C"/>
    <w:rsid w:val="003A39B6"/>
    <w:rsid w:val="003B492B"/>
    <w:rsid w:val="003D1988"/>
    <w:rsid w:val="003D1CC2"/>
    <w:rsid w:val="003E6F35"/>
    <w:rsid w:val="004434B5"/>
    <w:rsid w:val="00463D7E"/>
    <w:rsid w:val="004835CD"/>
    <w:rsid w:val="00490F68"/>
    <w:rsid w:val="004A07BA"/>
    <w:rsid w:val="004B290A"/>
    <w:rsid w:val="004B411F"/>
    <w:rsid w:val="004E722C"/>
    <w:rsid w:val="004E7B46"/>
    <w:rsid w:val="004F4DC9"/>
    <w:rsid w:val="005243D4"/>
    <w:rsid w:val="00530CE3"/>
    <w:rsid w:val="005448CC"/>
    <w:rsid w:val="00551497"/>
    <w:rsid w:val="00560216"/>
    <w:rsid w:val="00586F7D"/>
    <w:rsid w:val="00597ED6"/>
    <w:rsid w:val="005B6A4F"/>
    <w:rsid w:val="005B6F74"/>
    <w:rsid w:val="005D015A"/>
    <w:rsid w:val="005E1094"/>
    <w:rsid w:val="00645CFC"/>
    <w:rsid w:val="00682F78"/>
    <w:rsid w:val="006830EF"/>
    <w:rsid w:val="006A3A42"/>
    <w:rsid w:val="006D05FF"/>
    <w:rsid w:val="006D4756"/>
    <w:rsid w:val="00712E49"/>
    <w:rsid w:val="00721831"/>
    <w:rsid w:val="007228F1"/>
    <w:rsid w:val="00735565"/>
    <w:rsid w:val="00740841"/>
    <w:rsid w:val="007708A3"/>
    <w:rsid w:val="007912EF"/>
    <w:rsid w:val="007C45C9"/>
    <w:rsid w:val="007E2B2B"/>
    <w:rsid w:val="007F7D1C"/>
    <w:rsid w:val="00806525"/>
    <w:rsid w:val="00811526"/>
    <w:rsid w:val="00823809"/>
    <w:rsid w:val="00854984"/>
    <w:rsid w:val="00857FA7"/>
    <w:rsid w:val="00873957"/>
    <w:rsid w:val="00875924"/>
    <w:rsid w:val="00944BE1"/>
    <w:rsid w:val="009551D4"/>
    <w:rsid w:val="00963496"/>
    <w:rsid w:val="009B2D05"/>
    <w:rsid w:val="009C27FA"/>
    <w:rsid w:val="009D0D7B"/>
    <w:rsid w:val="009D13C5"/>
    <w:rsid w:val="009E163E"/>
    <w:rsid w:val="009F589F"/>
    <w:rsid w:val="00A22E0F"/>
    <w:rsid w:val="00A654DD"/>
    <w:rsid w:val="00A8001E"/>
    <w:rsid w:val="00AC32EA"/>
    <w:rsid w:val="00AD1558"/>
    <w:rsid w:val="00B12241"/>
    <w:rsid w:val="00B1488B"/>
    <w:rsid w:val="00B30A1C"/>
    <w:rsid w:val="00B33D30"/>
    <w:rsid w:val="00B37A91"/>
    <w:rsid w:val="00B4678E"/>
    <w:rsid w:val="00B657A0"/>
    <w:rsid w:val="00B71413"/>
    <w:rsid w:val="00B81119"/>
    <w:rsid w:val="00BD6FBB"/>
    <w:rsid w:val="00BD72FB"/>
    <w:rsid w:val="00BF1759"/>
    <w:rsid w:val="00BF7C8E"/>
    <w:rsid w:val="00C07363"/>
    <w:rsid w:val="00C26008"/>
    <w:rsid w:val="00C31653"/>
    <w:rsid w:val="00C52842"/>
    <w:rsid w:val="00C82862"/>
    <w:rsid w:val="00CA07CB"/>
    <w:rsid w:val="00CA7B90"/>
    <w:rsid w:val="00CC516A"/>
    <w:rsid w:val="00CE1935"/>
    <w:rsid w:val="00D05664"/>
    <w:rsid w:val="00D135B7"/>
    <w:rsid w:val="00D2614C"/>
    <w:rsid w:val="00D351F1"/>
    <w:rsid w:val="00D6427A"/>
    <w:rsid w:val="00D6612C"/>
    <w:rsid w:val="00D67489"/>
    <w:rsid w:val="00D777F8"/>
    <w:rsid w:val="00D81B25"/>
    <w:rsid w:val="00D91E78"/>
    <w:rsid w:val="00DD05AB"/>
    <w:rsid w:val="00DD3ED7"/>
    <w:rsid w:val="00DE28EB"/>
    <w:rsid w:val="00E01888"/>
    <w:rsid w:val="00E0739F"/>
    <w:rsid w:val="00E10EEF"/>
    <w:rsid w:val="00E113BD"/>
    <w:rsid w:val="00E2746B"/>
    <w:rsid w:val="00E42B96"/>
    <w:rsid w:val="00E81074"/>
    <w:rsid w:val="00EB5ECE"/>
    <w:rsid w:val="00EC4C7F"/>
    <w:rsid w:val="00F1522E"/>
    <w:rsid w:val="00F17F33"/>
    <w:rsid w:val="00F20B42"/>
    <w:rsid w:val="00F2455A"/>
    <w:rsid w:val="00F31AA8"/>
    <w:rsid w:val="00F33895"/>
    <w:rsid w:val="00F3538F"/>
    <w:rsid w:val="00F57C2E"/>
    <w:rsid w:val="00F8453A"/>
    <w:rsid w:val="00F95EB6"/>
    <w:rsid w:val="00FC1B4A"/>
    <w:rsid w:val="00FC54C7"/>
    <w:rsid w:val="00FD33E7"/>
    <w:rsid w:val="00FE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14D933"/>
  <w15:docId w15:val="{7F889F57-F8F3-44A6-8E8D-B441BA58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D81B25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2"/>
    <w:rsid w:val="00D77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559A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unhideWhenUsed/>
    <w:qFormat/>
    <w:rsid w:val="00D6612C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072CE" w:themeColor="accent1"/>
      <w:sz w:val="28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4B41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866" w:themeColor="accent1" w:themeShade="7F"/>
    </w:rPr>
  </w:style>
  <w:style w:type="paragraph" w:styleId="Heading4">
    <w:name w:val="heading 4"/>
    <w:basedOn w:val="Normal"/>
    <w:link w:val="Heading4Char"/>
    <w:semiHidden/>
    <w:unhideWhenUsed/>
    <w:qFormat/>
    <w:rsid w:val="004B41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59A" w:themeColor="accent1" w:themeShade="BF"/>
    </w:rPr>
  </w:style>
  <w:style w:type="paragraph" w:styleId="Heading5">
    <w:name w:val="heading 5"/>
    <w:basedOn w:val="Normal"/>
    <w:link w:val="Heading5Char"/>
    <w:semiHidden/>
    <w:unhideWhenUsed/>
    <w:qFormat/>
    <w:rsid w:val="004B41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59A" w:themeColor="accent1" w:themeShade="BF"/>
    </w:rPr>
  </w:style>
  <w:style w:type="paragraph" w:styleId="Heading6">
    <w:name w:val="heading 6"/>
    <w:basedOn w:val="Normal"/>
    <w:link w:val="Heading6Char"/>
    <w:semiHidden/>
    <w:unhideWhenUsed/>
    <w:qFormat/>
    <w:rsid w:val="004B41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86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B657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3214CE"/>
    <w:rPr>
      <w:sz w:val="20"/>
      <w:szCs w:val="20"/>
    </w:rPr>
  </w:style>
  <w:style w:type="character" w:styleId="FootnoteReference">
    <w:name w:val="footnote reference"/>
    <w:uiPriority w:val="2"/>
    <w:rsid w:val="00B657A0"/>
    <w:rPr>
      <w:vertAlign w:val="superscript"/>
    </w:rPr>
  </w:style>
  <w:style w:type="paragraph" w:styleId="Header">
    <w:name w:val="header"/>
    <w:basedOn w:val="Normal"/>
    <w:link w:val="HeaderChar"/>
    <w:uiPriority w:val="2"/>
    <w:rsid w:val="00FC1B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3214CE"/>
  </w:style>
  <w:style w:type="paragraph" w:customStyle="1" w:styleId="CourseName">
    <w:name w:val="Course Name"/>
    <w:basedOn w:val="Normal"/>
    <w:uiPriority w:val="1"/>
    <w:qFormat/>
    <w:rsid w:val="004B411F"/>
    <w:pPr>
      <w:keepNext/>
      <w:autoSpaceDE w:val="0"/>
      <w:autoSpaceDN w:val="0"/>
      <w:adjustRightInd w:val="0"/>
      <w:spacing w:after="360"/>
      <w:outlineLvl w:val="1"/>
    </w:pPr>
    <w:rPr>
      <w:rFonts w:asciiTheme="majorHAnsi" w:hAnsiTheme="majorHAnsi" w:cs="Arial"/>
      <w:b/>
      <w:bCs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1B28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3214CE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ormal"/>
    <w:uiPriority w:val="2"/>
    <w:qFormat/>
    <w:rsid w:val="000806C2"/>
    <w:pPr>
      <w:numPr>
        <w:numId w:val="15"/>
      </w:numPr>
      <w:spacing w:after="60"/>
      <w:ind w:left="360"/>
    </w:pPr>
    <w:rPr>
      <w:rFonts w:cs="Arial"/>
      <w:bCs/>
      <w:szCs w:val="22"/>
    </w:rPr>
  </w:style>
  <w:style w:type="paragraph" w:customStyle="1" w:styleId="SubsectionTitle">
    <w:name w:val="Subsection Title"/>
    <w:basedOn w:val="Normal"/>
    <w:next w:val="Normal"/>
    <w:uiPriority w:val="2"/>
    <w:qFormat/>
    <w:rsid w:val="004B411F"/>
    <w:pPr>
      <w:spacing w:before="240" w:after="240"/>
    </w:pPr>
    <w:rPr>
      <w:rFonts w:asciiTheme="majorHAnsi" w:hAnsiTheme="majorHAnsi" w:cs="Arial"/>
      <w:b/>
      <w:bCs/>
      <w:szCs w:val="22"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9"/>
    <w:semiHidden/>
    <w:rsid w:val="00D6612C"/>
    <w:rPr>
      <w:rFonts w:asciiTheme="majorHAnsi" w:eastAsiaTheme="majorEastAsia" w:hAnsiTheme="majorHAnsi" w:cstheme="majorBidi"/>
      <w:b/>
      <w:color w:val="0072CE" w:themeColor="accent1"/>
      <w:sz w:val="28"/>
      <w:szCs w:val="26"/>
    </w:rPr>
  </w:style>
  <w:style w:type="numbering" w:customStyle="1" w:styleId="NumberListstrong">
    <w:name w:val="Number List (strong)"/>
    <w:basedOn w:val="NoList"/>
    <w:rsid w:val="003A39B6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3A39B6"/>
    <w:pPr>
      <w:spacing w:after="60"/>
      <w:ind w:left="360" w:hanging="360"/>
    </w:pPr>
    <w:rPr>
      <w:bCs/>
    </w:rPr>
  </w:style>
  <w:style w:type="paragraph" w:customStyle="1" w:styleId="Body">
    <w:name w:val="Body"/>
    <w:basedOn w:val="Normal"/>
    <w:rsid w:val="003A39B6"/>
    <w:rPr>
      <w:bCs/>
    </w:rPr>
  </w:style>
  <w:style w:type="paragraph" w:customStyle="1" w:styleId="JHEPBody">
    <w:name w:val="JHEP Body"/>
    <w:basedOn w:val="Normal"/>
    <w:uiPriority w:val="2"/>
    <w:qFormat/>
    <w:rsid w:val="009551D4"/>
    <w:pPr>
      <w:spacing w:before="240" w:after="240"/>
    </w:pPr>
    <w:rPr>
      <w:rFonts w:cs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D77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4CE"/>
  </w:style>
  <w:style w:type="character" w:customStyle="1" w:styleId="Heading1Char">
    <w:name w:val="Heading 1 Char"/>
    <w:basedOn w:val="DefaultParagraphFont"/>
    <w:link w:val="Heading1"/>
    <w:uiPriority w:val="2"/>
    <w:rsid w:val="003214CE"/>
    <w:rPr>
      <w:rFonts w:asciiTheme="majorHAnsi" w:eastAsiaTheme="majorEastAsia" w:hAnsiTheme="majorHAnsi" w:cstheme="majorBidi"/>
      <w:b/>
      <w:color w:val="00559A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D6612C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asciiTheme="majorHAnsi" w:eastAsiaTheme="majorEastAsia" w:hAnsiTheme="majorHAnsi" w:cs="Arial"/>
      <w:b/>
      <w:color w:val="002D72" w:themeColor="text2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6612C"/>
    <w:rPr>
      <w:rFonts w:asciiTheme="majorHAnsi" w:eastAsiaTheme="majorEastAsia" w:hAnsiTheme="majorHAnsi" w:cs="Arial"/>
      <w:b/>
      <w:color w:val="002D72" w:themeColor="text2"/>
      <w:kern w:val="36"/>
      <w:sz w:val="36"/>
      <w:szCs w:val="36"/>
    </w:rPr>
  </w:style>
  <w:style w:type="paragraph" w:styleId="ListParagraph">
    <w:name w:val="List Paragraph"/>
    <w:basedOn w:val="Normal"/>
    <w:uiPriority w:val="34"/>
    <w:qFormat/>
    <w:rsid w:val="000806C2"/>
    <w:pPr>
      <w:numPr>
        <w:numId w:val="10"/>
      </w:numPr>
      <w:spacing w:before="240" w:after="240" w:line="259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4B411F"/>
    <w:rPr>
      <w:rFonts w:asciiTheme="majorHAnsi" w:eastAsiaTheme="majorEastAsia" w:hAnsiTheme="majorHAnsi" w:cstheme="majorBidi"/>
      <w:color w:val="003866" w:themeColor="accent1" w:themeShade="7F"/>
    </w:rPr>
  </w:style>
  <w:style w:type="character" w:customStyle="1" w:styleId="Heading4Char">
    <w:name w:val="Heading 4 Char"/>
    <w:basedOn w:val="DefaultParagraphFont"/>
    <w:link w:val="Heading4"/>
    <w:semiHidden/>
    <w:rsid w:val="004B411F"/>
    <w:rPr>
      <w:rFonts w:asciiTheme="majorHAnsi" w:eastAsiaTheme="majorEastAsia" w:hAnsiTheme="majorHAnsi" w:cstheme="majorBidi"/>
      <w:i/>
      <w:iCs/>
      <w:color w:val="00559A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4B411F"/>
    <w:rPr>
      <w:rFonts w:asciiTheme="majorHAnsi" w:eastAsiaTheme="majorEastAsia" w:hAnsiTheme="majorHAnsi" w:cstheme="majorBidi"/>
      <w:color w:val="00559A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4B411F"/>
    <w:rPr>
      <w:rFonts w:asciiTheme="majorHAnsi" w:eastAsiaTheme="majorEastAsia" w:hAnsiTheme="majorHAnsi" w:cstheme="majorBidi"/>
      <w:color w:val="003866" w:themeColor="accent1" w:themeShade="7F"/>
    </w:rPr>
  </w:style>
  <w:style w:type="character" w:styleId="Hyperlink">
    <w:name w:val="Hyperlink"/>
    <w:basedOn w:val="DefaultParagraphFont"/>
    <w:uiPriority w:val="2"/>
    <w:rsid w:val="00D6612C"/>
    <w:rPr>
      <w:color w:val="0072CE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3496"/>
    <w:pPr>
      <w:spacing w:before="100" w:beforeAutospacing="1" w:after="100" w:afterAutospacing="1"/>
    </w:pPr>
    <w:rPr>
      <w:rFonts w:ascii="Arial" w:eastAsiaTheme="minorEastAsia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ill179\Johns%20Hopkins\CLDT%20-%20Documents\Course%20Developments\605%20-%20Computer%20Science\605.202.81%20Data%20Structures\_Templates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EP Colors">
      <a:dk1>
        <a:srgbClr val="000000"/>
      </a:dk1>
      <a:lt1>
        <a:sysClr val="window" lastClr="FFFFFF"/>
      </a:lt1>
      <a:dk2>
        <a:srgbClr val="002D72"/>
      </a:dk2>
      <a:lt2>
        <a:srgbClr val="68ACE5"/>
      </a:lt2>
      <a:accent1>
        <a:srgbClr val="0072CE"/>
      </a:accent1>
      <a:accent2>
        <a:srgbClr val="009B77"/>
      </a:accent2>
      <a:accent3>
        <a:srgbClr val="418FDE"/>
      </a:accent3>
      <a:accent4>
        <a:srgbClr val="CF4520"/>
      </a:accent4>
      <a:accent5>
        <a:srgbClr val="A15A95"/>
      </a:accent5>
      <a:accent6>
        <a:srgbClr val="F1C400"/>
      </a:accent6>
      <a:hlink>
        <a:srgbClr val="0072CE"/>
      </a:hlink>
      <a:folHlink>
        <a:srgbClr val="727272"/>
      </a:folHlink>
    </a:clrScheme>
    <a:fontScheme name="EP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B81209776AF40B8AAD3C366C78D42" ma:contentTypeVersion="16" ma:contentTypeDescription="Create a new document." ma:contentTypeScope="" ma:versionID="92b4d8589ea70cc3babbccd64bc53cad">
  <xsd:schema xmlns:xsd="http://www.w3.org/2001/XMLSchema" xmlns:xs="http://www.w3.org/2001/XMLSchema" xmlns:p="http://schemas.microsoft.com/office/2006/metadata/properties" xmlns:ns2="e3b5c32c-df6c-443f-b08b-73d85d62f2b5" xmlns:ns3="168931df-3f45-4445-be76-105235143e52" targetNamespace="http://schemas.microsoft.com/office/2006/metadata/properties" ma:root="true" ma:fieldsID="72b47f574620adb5caa7d0745a9792d9" ns2:_="" ns3:_="">
    <xsd:import namespace="e3b5c32c-df6c-443f-b08b-73d85d62f2b5"/>
    <xsd:import namespace="168931df-3f45-4445-be76-105235143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5c32c-df6c-443f-b08b-73d85d62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3f7c956-802a-45ac-b2ba-cc7850678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31df-3f45-4445-be76-105235143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5244521-1179-49f0-ac58-4256886de161}" ma:internalName="TaxCatchAll" ma:showField="CatchAllData" ma:web="168931df-3f45-4445-be76-105235143e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5c32c-df6c-443f-b08b-73d85d62f2b5">
      <Terms xmlns="http://schemas.microsoft.com/office/infopath/2007/PartnerControls"/>
    </lcf76f155ced4ddcb4097134ff3c332f>
    <TaxCatchAll xmlns="168931df-3f45-4445-be76-105235143e5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9446B7-43C4-4282-B5E7-0CB5C870E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5c32c-df6c-443f-b08b-73d85d62f2b5"/>
    <ds:schemaRef ds:uri="168931df-3f45-4445-be76-105235143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79351-65DF-4C6E-9D22-18A8FDD157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8FD332-7843-4A9A-A11D-7C189DC8C060}">
  <ds:schemaRefs>
    <ds:schemaRef ds:uri="http://schemas.microsoft.com/office/2006/metadata/properties"/>
    <ds:schemaRef ds:uri="http://schemas.microsoft.com/office/infopath/2007/PartnerControls"/>
    <ds:schemaRef ds:uri="e3b5c32c-df6c-443f-b08b-73d85d62f2b5"/>
    <ds:schemaRef ds:uri="168931df-3f45-4445-be76-105235143e52"/>
  </ds:schemaRefs>
</ds:datastoreItem>
</file>

<file path=customXml/itemProps4.xml><?xml version="1.0" encoding="utf-8"?>
<ds:datastoreItem xmlns:ds="http://schemas.openxmlformats.org/officeDocument/2006/customXml" ds:itemID="{B14494D3-158E-4582-A8D0-53AF8FB6A6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</Template>
  <TotalTime>5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Williams</dc:creator>
  <cp:keywords/>
  <dc:description/>
  <cp:lastModifiedBy>Margo Williams</cp:lastModifiedBy>
  <cp:revision>6</cp:revision>
  <dcterms:created xsi:type="dcterms:W3CDTF">2023-02-27T22:20:00Z</dcterms:created>
  <dcterms:modified xsi:type="dcterms:W3CDTF">2023-02-27T22:25:00Z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0x010100681B81209776AF40B8AAD3C366C78D42</vt:lpwstr>
  </property>
</Properties>
</file>