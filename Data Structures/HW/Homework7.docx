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4E68" w14:textId="27A173FB" w:rsidR="003A39B6" w:rsidRPr="003214CE" w:rsidRDefault="00A22E0F" w:rsidP="003214CE">
      <w:pPr>
        <w:pStyle w:val="Title"/>
      </w:pPr>
      <w:r>
        <w:t>Homework</w:t>
      </w:r>
      <w:r w:rsidR="00E42B96">
        <w:t xml:space="preserve"> </w:t>
      </w:r>
      <w:r w:rsidR="00BD72FB">
        <w:t>7</w:t>
      </w:r>
      <w:r w:rsidR="00E42B96">
        <w:t xml:space="preserve">: </w:t>
      </w:r>
      <w:r w:rsidR="00061C74">
        <w:t xml:space="preserve">More on </w:t>
      </w:r>
      <w:r w:rsidR="00302FF1">
        <w:t>Trees</w:t>
      </w:r>
      <w:r w:rsidR="00061C74">
        <w:t xml:space="preserve"> and Sorting</w:t>
      </w:r>
    </w:p>
    <w:p w14:paraId="7550AE51" w14:textId="0EB9722B" w:rsidR="00712E49" w:rsidRDefault="00D91E78" w:rsidP="00712E49">
      <w:pPr>
        <w:pStyle w:val="CourseName"/>
      </w:pPr>
      <w:r>
        <w:t>Data Structures</w:t>
      </w:r>
    </w:p>
    <w:p w14:paraId="05B36F8C" w14:textId="08AAE720" w:rsidR="00E10EEF" w:rsidRPr="00E10EEF" w:rsidRDefault="00E10EEF" w:rsidP="00E10EEF">
      <w:pPr>
        <w:pStyle w:val="JHEPBody"/>
      </w:pPr>
      <w:r>
        <w:t>Write pseudo-code not Java for problems requiring code. You are responsible for the appropriate level of detail.</w:t>
      </w:r>
    </w:p>
    <w:p w14:paraId="3B973F8D" w14:textId="68DA5FAB" w:rsidR="00E10EEF" w:rsidRDefault="00E10EEF" w:rsidP="00E10EEF">
      <w:pPr>
        <w:pStyle w:val="NumberedList"/>
      </w:pPr>
      <w:r>
        <w:t>Implement maketree, setleft, and setright for right in-threaded binary trees using the sequential array representation.</w:t>
      </w:r>
      <w:r>
        <w:br/>
      </w:r>
    </w:p>
    <w:p w14:paraId="346DD3DF" w14:textId="77777777" w:rsidR="00E10EEF" w:rsidRDefault="00E10EEF" w:rsidP="00E10EEF">
      <w:pPr>
        <w:pStyle w:val="NumberedList"/>
      </w:pPr>
      <w:r>
        <w:t>Implement inorder traversal for the right in-thread tree in the previous problem.</w:t>
      </w:r>
    </w:p>
    <w:p w14:paraId="7465EF12" w14:textId="77777777" w:rsidR="00E10EEF" w:rsidRDefault="00E10EEF" w:rsidP="00E10EEF">
      <w:pPr>
        <w:pStyle w:val="NumberedList"/>
        <w:numPr>
          <w:ilvl w:val="0"/>
          <w:numId w:val="0"/>
        </w:numPr>
        <w:ind w:left="360"/>
      </w:pPr>
    </w:p>
    <w:p w14:paraId="0591764F" w14:textId="2C2A4250" w:rsidR="00E10EEF" w:rsidRPr="00CC5327" w:rsidRDefault="00E10EEF" w:rsidP="00E10EEF">
      <w:pPr>
        <w:pStyle w:val="NumberedList"/>
      </w:pPr>
      <w:r w:rsidRPr="00DD27E0">
        <w:t xml:space="preserve">Let’s sort using a method not discussed in class. Suppose you have </w:t>
      </w:r>
      <w:r w:rsidRPr="00DD27E0">
        <w:rPr>
          <w:i/>
        </w:rPr>
        <w:t>n</w:t>
      </w:r>
      <w:r w:rsidRPr="00DD27E0">
        <w:t xml:space="preserve"> data values in in array </w:t>
      </w:r>
      <w:r w:rsidRPr="00DD27E0">
        <w:rPr>
          <w:i/>
        </w:rPr>
        <w:t>A</w:t>
      </w:r>
      <w:r w:rsidRPr="00DD27E0">
        <w:t xml:space="preserve">.  Declare an array called </w:t>
      </w:r>
      <w:r w:rsidRPr="00DD27E0">
        <w:rPr>
          <w:i/>
        </w:rPr>
        <w:t>Count</w:t>
      </w:r>
      <w:r w:rsidRPr="00DD27E0">
        <w:t xml:space="preserve">.  Look at the value in </w:t>
      </w:r>
      <w:r w:rsidRPr="00DD27E0">
        <w:rPr>
          <w:i/>
        </w:rPr>
        <w:t>A[i]</w:t>
      </w:r>
      <w:r w:rsidRPr="00DD27E0">
        <w:t xml:space="preserve">. Count the number of items in </w:t>
      </w:r>
      <w:r w:rsidRPr="00DD27E0">
        <w:rPr>
          <w:i/>
        </w:rPr>
        <w:t>A</w:t>
      </w:r>
      <w:r w:rsidRPr="00DD27E0">
        <w:t xml:space="preserve"> that are smaller than the value in </w:t>
      </w:r>
      <w:r w:rsidRPr="00DD27E0">
        <w:rPr>
          <w:i/>
        </w:rPr>
        <w:t>A[i]</w:t>
      </w:r>
      <w:r w:rsidRPr="00DD27E0">
        <w:t xml:space="preserve">.  Assign that result to </w:t>
      </w:r>
      <w:r w:rsidRPr="00DD27E0">
        <w:rPr>
          <w:i/>
        </w:rPr>
        <w:t>count[i]</w:t>
      </w:r>
      <w:r w:rsidRPr="00DD27E0">
        <w:t xml:space="preserve">. Declare an output array </w:t>
      </w:r>
      <w:r w:rsidRPr="00DD27E0">
        <w:rPr>
          <w:i/>
        </w:rPr>
        <w:t>Output</w:t>
      </w:r>
      <w:r w:rsidRPr="00DD27E0">
        <w:t xml:space="preserve">. Assign </w:t>
      </w:r>
      <w:r w:rsidRPr="00DD27E0">
        <w:rPr>
          <w:i/>
        </w:rPr>
        <w:t>Output[count[i]] = A[i]</w:t>
      </w:r>
      <w:r w:rsidRPr="00DD27E0">
        <w:t xml:space="preserve">. Think about what the size of </w:t>
      </w:r>
      <w:r>
        <w:rPr>
          <w:i/>
        </w:rPr>
        <w:t>Output</w:t>
      </w:r>
      <w:r w:rsidRPr="00DD27E0">
        <w:t xml:space="preserve"> needs to be. Is it </w:t>
      </w:r>
      <w:r w:rsidRPr="00DD27E0">
        <w:rPr>
          <w:i/>
        </w:rPr>
        <w:t xml:space="preserve">n </w:t>
      </w:r>
      <w:r w:rsidRPr="00DD27E0">
        <w:t xml:space="preserve">or something else? Write a method to sort based on this strategy. </w:t>
      </w:r>
    </w:p>
    <w:p w14:paraId="3874766A" w14:textId="77777777" w:rsidR="00E10EEF" w:rsidRPr="00CC5327" w:rsidRDefault="00E10EEF" w:rsidP="00E10EEF">
      <w:pPr>
        <w:pStyle w:val="NumberedList"/>
        <w:numPr>
          <w:ilvl w:val="0"/>
          <w:numId w:val="0"/>
        </w:numPr>
        <w:ind w:left="360"/>
      </w:pPr>
    </w:p>
    <w:p w14:paraId="66EF7F72" w14:textId="77777777" w:rsidR="00E10EEF" w:rsidRPr="00DD27E0" w:rsidRDefault="00E10EEF" w:rsidP="00E10EEF">
      <w:pPr>
        <w:pStyle w:val="NumberedList"/>
      </w:pPr>
      <w:r w:rsidRPr="00DD27E0">
        <w:t>Analyze the cost of the sort you wrote in the previous problem. What is the impact of random, ordered, or reverse ordered data</w:t>
      </w:r>
      <w:r>
        <w:t>?</w:t>
      </w:r>
    </w:p>
    <w:p w14:paraId="0CF9286F" w14:textId="77777777" w:rsidR="00E10EEF" w:rsidRDefault="00E10EEF" w:rsidP="00E10EEF">
      <w:pPr>
        <w:pStyle w:val="NumberedList"/>
        <w:numPr>
          <w:ilvl w:val="0"/>
          <w:numId w:val="0"/>
        </w:numPr>
        <w:ind w:left="360"/>
        <w:rPr>
          <w:sz w:val="20"/>
        </w:rPr>
      </w:pPr>
    </w:p>
    <w:p w14:paraId="333C3EA8" w14:textId="3DD1B1B0" w:rsidR="00B12241" w:rsidRPr="00316E69" w:rsidRDefault="00E10EEF" w:rsidP="00E10EEF">
      <w:pPr>
        <w:pStyle w:val="NumberedList"/>
      </w:pPr>
      <w:r w:rsidRPr="006213A5">
        <w:t>How many comparisons are necessary to find the largest and smallest of a set of n distinct elements?</w:t>
      </w:r>
      <w:r>
        <w:t xml:space="preserve"> Do not assume the answer must involve sorting. It could but does not need to do so. Try to be as efficient as you can.</w:t>
      </w:r>
    </w:p>
    <w:sectPr w:rsidR="00B12241" w:rsidRPr="00316E69" w:rsidSect="00BD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5C78" w14:textId="77777777" w:rsidR="00545827" w:rsidRDefault="00545827" w:rsidP="00B657A0">
      <w:r>
        <w:separator/>
      </w:r>
    </w:p>
  </w:endnote>
  <w:endnote w:type="continuationSeparator" w:id="0">
    <w:p w14:paraId="2498E686" w14:textId="77777777" w:rsidR="00545827" w:rsidRDefault="00545827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2E34" w14:textId="77777777" w:rsidR="007E2B2B" w:rsidRDefault="007E2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1793" w14:textId="77777777" w:rsidR="00F17F33" w:rsidRDefault="00854984" w:rsidP="00BD6FBB">
    <w:pPr>
      <w:tabs>
        <w:tab w:val="left" w:pos="100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B5B7DA6" wp14:editId="4FF0071F">
              <wp:simplePos x="0" y="0"/>
              <wp:positionH relativeFrom="column">
                <wp:posOffset>4829175</wp:posOffset>
              </wp:positionH>
              <wp:positionV relativeFrom="paragraph">
                <wp:posOffset>-63500</wp:posOffset>
              </wp:positionV>
              <wp:extent cx="1066800" cy="140462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4A77C" w14:textId="77777777" w:rsidR="00854984" w:rsidRPr="00854984" w:rsidRDefault="00854984" w:rsidP="008549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85498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5498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85498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noProof w:val="0"/>
                              </w:rPr>
                            </w:sdtEndPr>
                            <w:sdtContent>
                              <w:r w:rsidRPr="00854984">
                                <w:rPr>
                                  <w:noProof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5B7D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0.25pt;margin-top:-5pt;width:8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2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" filled="f" stroked="f">
              <v:textbox style="mso-fit-shape-to-text:t">
                <w:txbxContent>
                  <w:p w14:paraId="6354A77C" w14:textId="77777777" w:rsidR="00854984" w:rsidRPr="00854984" w:rsidRDefault="00854984" w:rsidP="00854984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854984">
                      <w:rPr>
                        <w:color w:val="FFFFFF" w:themeColor="background1"/>
                      </w:rPr>
                      <w:fldChar w:fldCharType="begin"/>
                    </w:r>
                    <w:r w:rsidRPr="0085498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854984">
                      <w:rPr>
                        <w:color w:val="FFFFFF" w:themeColor="background1"/>
                      </w:rPr>
                      <w:fldChar w:fldCharType="separate"/>
                    </w:r>
                    <w:r w:rsidRPr="00854984">
                      <w:rPr>
                        <w:noProof/>
                        <w:color w:val="FFFFFF" w:themeColor="background1"/>
                      </w:rPr>
                      <w:t>1</w:t>
                    </w:r>
                    <w:r w:rsidRPr="0085498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568603642"/>
                        <w:temporary/>
                        <w:showingPlcHdr/>
                        <w15:appearance w15:val="hidden"/>
                      </w:sdtPr>
                      <w:sdtEndPr>
                        <w:rPr>
                          <w:noProof w:val="0"/>
                        </w:rPr>
                      </w:sdtEndPr>
                      <w:sdtContent>
                        <w:r w:rsidRPr="00854984">
                          <w:rPr>
                            <w:noProof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F17F33">
      <w:rPr>
        <w:noProof/>
      </w:rPr>
      <w:drawing>
        <wp:anchor distT="0" distB="0" distL="114300" distR="114300" simplePos="0" relativeHeight="251658752" behindDoc="1" locked="0" layoutInCell="1" allowOverlap="1" wp14:anchorId="464E047B" wp14:editId="3A0EC2D1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0E3C" w14:textId="77777777" w:rsidR="007E2B2B" w:rsidRDefault="007E2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B0E4" w14:textId="77777777" w:rsidR="00545827" w:rsidRDefault="00545827" w:rsidP="00B657A0">
      <w:r>
        <w:separator/>
      </w:r>
    </w:p>
  </w:footnote>
  <w:footnote w:type="continuationSeparator" w:id="0">
    <w:p w14:paraId="5548A7D7" w14:textId="77777777" w:rsidR="00545827" w:rsidRDefault="00545827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0AF1" w14:textId="77777777" w:rsidR="007E2B2B" w:rsidRDefault="007E2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A969" w14:textId="77777777" w:rsidR="007E2B2B" w:rsidRDefault="007E2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35B" w14:textId="77777777" w:rsidR="007E2B2B" w:rsidRDefault="007E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272C4"/>
    <w:multiLevelType w:val="hybridMultilevel"/>
    <w:tmpl w:val="C4CEBEC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F764A1"/>
    <w:multiLevelType w:val="hybridMultilevel"/>
    <w:tmpl w:val="67CA4360"/>
    <w:lvl w:ilvl="0" w:tplc="FE2211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743082">
    <w:abstractNumId w:val="9"/>
  </w:num>
  <w:num w:numId="2" w16cid:durableId="2012176204">
    <w:abstractNumId w:val="16"/>
  </w:num>
  <w:num w:numId="3" w16cid:durableId="706761125">
    <w:abstractNumId w:val="3"/>
  </w:num>
  <w:num w:numId="4" w16cid:durableId="8259783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84131">
    <w:abstractNumId w:val="0"/>
  </w:num>
  <w:num w:numId="6" w16cid:durableId="7411567">
    <w:abstractNumId w:val="6"/>
  </w:num>
  <w:num w:numId="7" w16cid:durableId="1019088241">
    <w:abstractNumId w:val="2"/>
  </w:num>
  <w:num w:numId="8" w16cid:durableId="60061353">
    <w:abstractNumId w:val="1"/>
  </w:num>
  <w:num w:numId="9" w16cid:durableId="1342321801">
    <w:abstractNumId w:val="12"/>
  </w:num>
  <w:num w:numId="10" w16cid:durableId="1587375948">
    <w:abstractNumId w:val="12"/>
  </w:num>
  <w:num w:numId="11" w16cid:durableId="1574466496">
    <w:abstractNumId w:val="13"/>
  </w:num>
  <w:num w:numId="12" w16cid:durableId="966932171">
    <w:abstractNumId w:val="10"/>
  </w:num>
  <w:num w:numId="13" w16cid:durableId="617218833">
    <w:abstractNumId w:val="7"/>
  </w:num>
  <w:num w:numId="14" w16cid:durableId="1017534989">
    <w:abstractNumId w:val="18"/>
  </w:num>
  <w:num w:numId="15" w16cid:durableId="474568476">
    <w:abstractNumId w:val="14"/>
  </w:num>
  <w:num w:numId="16" w16cid:durableId="36005513">
    <w:abstractNumId w:val="15"/>
  </w:num>
  <w:num w:numId="17" w16cid:durableId="563836290">
    <w:abstractNumId w:val="11"/>
  </w:num>
  <w:num w:numId="18" w16cid:durableId="1194073539">
    <w:abstractNumId w:val="17"/>
  </w:num>
  <w:num w:numId="19" w16cid:durableId="1699348944">
    <w:abstractNumId w:val="4"/>
  </w:num>
  <w:num w:numId="20" w16cid:durableId="2062511963">
    <w:abstractNumId w:val="5"/>
  </w:num>
  <w:num w:numId="21" w16cid:durableId="1658076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8"/>
    <w:rsid w:val="00027881"/>
    <w:rsid w:val="000457F2"/>
    <w:rsid w:val="00057001"/>
    <w:rsid w:val="00061C74"/>
    <w:rsid w:val="000806C2"/>
    <w:rsid w:val="000A6413"/>
    <w:rsid w:val="000A64D4"/>
    <w:rsid w:val="00101D0A"/>
    <w:rsid w:val="0018724C"/>
    <w:rsid w:val="001B287C"/>
    <w:rsid w:val="001C7A67"/>
    <w:rsid w:val="001D05A1"/>
    <w:rsid w:val="00213E68"/>
    <w:rsid w:val="00221859"/>
    <w:rsid w:val="00257BF3"/>
    <w:rsid w:val="00264668"/>
    <w:rsid w:val="002C1D5E"/>
    <w:rsid w:val="002D1199"/>
    <w:rsid w:val="002D5742"/>
    <w:rsid w:val="002E6779"/>
    <w:rsid w:val="002F0A0D"/>
    <w:rsid w:val="00302A2C"/>
    <w:rsid w:val="00302FF1"/>
    <w:rsid w:val="00305298"/>
    <w:rsid w:val="00316E69"/>
    <w:rsid w:val="003214CE"/>
    <w:rsid w:val="00330B7C"/>
    <w:rsid w:val="00352D15"/>
    <w:rsid w:val="003842B2"/>
    <w:rsid w:val="0039408C"/>
    <w:rsid w:val="003A39B6"/>
    <w:rsid w:val="003B492B"/>
    <w:rsid w:val="003D1988"/>
    <w:rsid w:val="003D1CC2"/>
    <w:rsid w:val="003E6F35"/>
    <w:rsid w:val="004434B5"/>
    <w:rsid w:val="00463D7E"/>
    <w:rsid w:val="004835CD"/>
    <w:rsid w:val="00490F68"/>
    <w:rsid w:val="004A07BA"/>
    <w:rsid w:val="004B290A"/>
    <w:rsid w:val="004B411F"/>
    <w:rsid w:val="004E722C"/>
    <w:rsid w:val="004E7B46"/>
    <w:rsid w:val="004F4DC9"/>
    <w:rsid w:val="00530CE3"/>
    <w:rsid w:val="005448CC"/>
    <w:rsid w:val="00545827"/>
    <w:rsid w:val="00551497"/>
    <w:rsid w:val="00560216"/>
    <w:rsid w:val="00586F7D"/>
    <w:rsid w:val="00597ED6"/>
    <w:rsid w:val="005B6A4F"/>
    <w:rsid w:val="005B6F74"/>
    <w:rsid w:val="005D015A"/>
    <w:rsid w:val="005E1094"/>
    <w:rsid w:val="00645CFC"/>
    <w:rsid w:val="00682F78"/>
    <w:rsid w:val="006830EF"/>
    <w:rsid w:val="006A3A42"/>
    <w:rsid w:val="006D05FF"/>
    <w:rsid w:val="006D4756"/>
    <w:rsid w:val="00712E49"/>
    <w:rsid w:val="00721831"/>
    <w:rsid w:val="007228F1"/>
    <w:rsid w:val="00735565"/>
    <w:rsid w:val="00740841"/>
    <w:rsid w:val="007708A3"/>
    <w:rsid w:val="007912EF"/>
    <w:rsid w:val="007C45C9"/>
    <w:rsid w:val="007E2B2B"/>
    <w:rsid w:val="007F7D1C"/>
    <w:rsid w:val="00806525"/>
    <w:rsid w:val="00811526"/>
    <w:rsid w:val="00823809"/>
    <w:rsid w:val="00854984"/>
    <w:rsid w:val="00857FA7"/>
    <w:rsid w:val="00873957"/>
    <w:rsid w:val="00944BE1"/>
    <w:rsid w:val="009551D4"/>
    <w:rsid w:val="009B2D05"/>
    <w:rsid w:val="009C27FA"/>
    <w:rsid w:val="009D0D7B"/>
    <w:rsid w:val="009D13C5"/>
    <w:rsid w:val="009E163E"/>
    <w:rsid w:val="009F589F"/>
    <w:rsid w:val="00A22E0F"/>
    <w:rsid w:val="00A654DD"/>
    <w:rsid w:val="00A8001E"/>
    <w:rsid w:val="00AC32EA"/>
    <w:rsid w:val="00AD1558"/>
    <w:rsid w:val="00B12241"/>
    <w:rsid w:val="00B1488B"/>
    <w:rsid w:val="00B30A1C"/>
    <w:rsid w:val="00B33D30"/>
    <w:rsid w:val="00B37A91"/>
    <w:rsid w:val="00B4678E"/>
    <w:rsid w:val="00B657A0"/>
    <w:rsid w:val="00B71413"/>
    <w:rsid w:val="00B81119"/>
    <w:rsid w:val="00BD6FBB"/>
    <w:rsid w:val="00BD72FB"/>
    <w:rsid w:val="00BF1759"/>
    <w:rsid w:val="00BF7C8E"/>
    <w:rsid w:val="00C07363"/>
    <w:rsid w:val="00C26008"/>
    <w:rsid w:val="00C31653"/>
    <w:rsid w:val="00C52842"/>
    <w:rsid w:val="00C82862"/>
    <w:rsid w:val="00CA07CB"/>
    <w:rsid w:val="00CA7B90"/>
    <w:rsid w:val="00CC516A"/>
    <w:rsid w:val="00CE1935"/>
    <w:rsid w:val="00D05664"/>
    <w:rsid w:val="00D135B7"/>
    <w:rsid w:val="00D2614C"/>
    <w:rsid w:val="00D351F1"/>
    <w:rsid w:val="00D6427A"/>
    <w:rsid w:val="00D6612C"/>
    <w:rsid w:val="00D67489"/>
    <w:rsid w:val="00D777F8"/>
    <w:rsid w:val="00D81B25"/>
    <w:rsid w:val="00D91E78"/>
    <w:rsid w:val="00DD05AB"/>
    <w:rsid w:val="00DD3ED7"/>
    <w:rsid w:val="00DE28EB"/>
    <w:rsid w:val="00E01888"/>
    <w:rsid w:val="00E0739F"/>
    <w:rsid w:val="00E10EEF"/>
    <w:rsid w:val="00E113BD"/>
    <w:rsid w:val="00E2746B"/>
    <w:rsid w:val="00E42B96"/>
    <w:rsid w:val="00E81074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7C2E"/>
    <w:rsid w:val="00F8453A"/>
    <w:rsid w:val="00F95EB6"/>
    <w:rsid w:val="00FC1B4A"/>
    <w:rsid w:val="00FC54C7"/>
    <w:rsid w:val="00FD33E7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4D933"/>
  <w15:docId w15:val="{7F889F57-F8F3-44A6-8E8D-B441BA58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99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semiHidden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ListParagraph">
    <w:name w:val="List Paragraph"/>
    <w:basedOn w:val="Normal"/>
    <w:uiPriority w:val="99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Hyperlink">
    <w:name w:val="Hyperlink"/>
    <w:basedOn w:val="DefaultParagraphFont"/>
    <w:uiPriority w:val="2"/>
    <w:rsid w:val="00D6612C"/>
    <w:rPr>
      <w:color w:val="0072CE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ll179\Johns%20Hopkins\CLDT%20-%20Documents\Course%20Developments\605%20-%20Computer%20Science\605.202.81%20Data%20Structures\_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6" ma:contentTypeDescription="Create a new document." ma:contentTypeScope="" ma:versionID="92b4d8589ea70cc3babbccd64bc53ca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72b47f574620adb5caa7d0745a9792d9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244521-1179-49f0-ac58-4256886de161}" ma:internalName="TaxCatchAll" ma:showField="CatchAllData" ma:web="168931df-3f45-4445-be76-105235143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5c32c-df6c-443f-b08b-73d85d62f2b5">
      <Terms xmlns="http://schemas.microsoft.com/office/infopath/2007/PartnerControls"/>
    </lcf76f155ced4ddcb4097134ff3c332f>
    <TaxCatchAll xmlns="168931df-3f45-4445-be76-105235143e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446B7-43C4-4282-B5E7-0CB5C870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  <ds:schemaRef ds:uri="e3b5c32c-df6c-443f-b08b-73d85d62f2b5"/>
    <ds:schemaRef ds:uri="168931df-3f45-4445-be76-105235143e52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Williams</dc:creator>
  <cp:keywords/>
  <dc:description/>
  <cp:lastModifiedBy>Margo Williams</cp:lastModifiedBy>
  <cp:revision>5</cp:revision>
  <dcterms:created xsi:type="dcterms:W3CDTF">2023-02-27T22:18:00Z</dcterms:created>
  <dcterms:modified xsi:type="dcterms:W3CDTF">2023-02-27T22:20:00Z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